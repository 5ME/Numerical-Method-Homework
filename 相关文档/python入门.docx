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1"/>
          <w:lang w:val="zh-CN"/>
        </w:rPr>
        <w:id w:val="27522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1831" w:rsidRDefault="00111831" w:rsidP="00111831">
          <w:pPr>
            <w:pStyle w:val="TOC"/>
          </w:pPr>
          <w:r>
            <w:rPr>
              <w:lang w:val="zh-CN"/>
            </w:rPr>
            <w:t>目录</w:t>
          </w:r>
        </w:p>
        <w:p w:rsidR="00005581" w:rsidRDefault="00111831">
          <w:pPr>
            <w:pStyle w:val="11"/>
            <w:tabs>
              <w:tab w:val="right" w:leader="dot" w:pos="8296"/>
            </w:tabs>
            <w:ind w:firstLine="482"/>
            <w:rPr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00998" w:history="1">
            <w:r w:rsidR="00005581" w:rsidRPr="00BA42C4">
              <w:rPr>
                <w:rStyle w:val="af0"/>
                <w:noProof/>
              </w:rPr>
              <w:t>Python</w:t>
            </w:r>
            <w:r w:rsidR="00005581" w:rsidRPr="00BA42C4">
              <w:rPr>
                <w:rStyle w:val="af0"/>
                <w:noProof/>
              </w:rPr>
              <w:t>入门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_Toc534700998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2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84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0999" w:history="1">
            <w:r w:rsidR="00005581" w:rsidRPr="00BA42C4">
              <w:rPr>
                <w:rStyle w:val="af0"/>
                <w:noProof/>
              </w:rPr>
              <w:t>1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Why Python?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_Toc534700999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2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00" w:history="1">
            <w:r w:rsidR="00005581" w:rsidRPr="00BA42C4">
              <w:rPr>
                <w:rStyle w:val="af0"/>
                <w:noProof/>
              </w:rPr>
              <w:t>2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语法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_Toc534701000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2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01" w:history="1">
            <w:r w:rsidR="00005581" w:rsidRPr="00BA42C4">
              <w:rPr>
                <w:rStyle w:val="af0"/>
                <w:noProof/>
              </w:rPr>
              <w:t>3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变量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_Toc534701001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3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02" w:history="1">
            <w:r w:rsidR="00005581" w:rsidRPr="00BA42C4">
              <w:rPr>
                <w:rStyle w:val="af0"/>
                <w:noProof/>
              </w:rPr>
              <w:t>4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数字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_Toc534701002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3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03" w:history="1">
            <w:r w:rsidR="00005581" w:rsidRPr="00BA42C4">
              <w:rPr>
                <w:rStyle w:val="af0"/>
                <w:noProof/>
              </w:rPr>
              <w:t>5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强制转换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_Toc534701003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4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04" w:history="1">
            <w:r w:rsidR="00005581" w:rsidRPr="00BA42C4">
              <w:rPr>
                <w:rStyle w:val="af0"/>
                <w:noProof/>
              </w:rPr>
              <w:t>6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字符串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_Toc534701004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4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05" w:history="1">
            <w:r w:rsidR="00005581" w:rsidRPr="00BA42C4">
              <w:rPr>
                <w:rStyle w:val="af0"/>
                <w:noProof/>
              </w:rPr>
              <w:t>7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运算符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_Toc534701005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5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06" w:history="1">
            <w:r w:rsidR="00005581" w:rsidRPr="00BA42C4">
              <w:rPr>
                <w:rStyle w:val="af0"/>
                <w:noProof/>
              </w:rPr>
              <w:t>8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列表</w:t>
            </w:r>
            <w:r w:rsidR="00005581" w:rsidRPr="00BA42C4">
              <w:rPr>
                <w:rStyle w:val="af0"/>
                <w:noProof/>
              </w:rPr>
              <w:t>List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_Toc534701006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7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07" w:history="1">
            <w:r w:rsidR="00005581" w:rsidRPr="00BA42C4">
              <w:rPr>
                <w:rStyle w:val="af0"/>
                <w:noProof/>
              </w:rPr>
              <w:t>9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元组</w:t>
            </w:r>
            <w:r w:rsidR="00005581" w:rsidRPr="00BA42C4">
              <w:rPr>
                <w:rStyle w:val="af0"/>
                <w:noProof/>
              </w:rPr>
              <w:t>Tuple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_Toc534701007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10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08" w:history="1">
            <w:r w:rsidR="00005581" w:rsidRPr="00BA42C4">
              <w:rPr>
                <w:rStyle w:val="af0"/>
                <w:noProof/>
              </w:rPr>
              <w:t>10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集合</w:t>
            </w:r>
            <w:r w:rsidR="00005581" w:rsidRPr="00BA42C4">
              <w:rPr>
                <w:rStyle w:val="af0"/>
                <w:noProof/>
              </w:rPr>
              <w:t>Set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_Toc534701008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10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09" w:history="1">
            <w:r w:rsidR="00005581" w:rsidRPr="00BA42C4">
              <w:rPr>
                <w:rStyle w:val="af0"/>
                <w:noProof/>
              </w:rPr>
              <w:t>11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字典</w:t>
            </w:r>
            <w:r w:rsidR="00005581" w:rsidRPr="00BA42C4">
              <w:rPr>
                <w:rStyle w:val="af0"/>
                <w:noProof/>
              </w:rPr>
              <w:t>Dictionary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_Toc534701009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11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10" w:history="1">
            <w:r w:rsidR="00005581" w:rsidRPr="00BA42C4">
              <w:rPr>
                <w:rStyle w:val="af0"/>
                <w:noProof/>
              </w:rPr>
              <w:t>12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If…Else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_Toc534701010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11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11" w:history="1">
            <w:r w:rsidR="00005581" w:rsidRPr="00BA42C4">
              <w:rPr>
                <w:rStyle w:val="af0"/>
                <w:noProof/>
              </w:rPr>
              <w:t>13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While Loops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_Toc534701011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12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12" w:history="1">
            <w:r w:rsidR="00005581" w:rsidRPr="00BA42C4">
              <w:rPr>
                <w:rStyle w:val="af0"/>
                <w:noProof/>
              </w:rPr>
              <w:t>14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For Loops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_Toc534701012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12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13" w:history="1">
            <w:r w:rsidR="00005581" w:rsidRPr="00BA42C4">
              <w:rPr>
                <w:rStyle w:val="af0"/>
                <w:noProof/>
              </w:rPr>
              <w:t>15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Recursion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_Toc534701013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17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14" w:history="1">
            <w:r w:rsidR="00005581" w:rsidRPr="00BA42C4">
              <w:rPr>
                <w:rStyle w:val="af0"/>
                <w:noProof/>
              </w:rPr>
              <w:t>16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Functions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_Toc534701014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17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005581" w:rsidRDefault="00413A89">
          <w:pPr>
            <w:pStyle w:val="11"/>
            <w:tabs>
              <w:tab w:val="left" w:pos="1050"/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534701015" w:history="1">
            <w:r w:rsidR="00005581" w:rsidRPr="00BA42C4">
              <w:rPr>
                <w:rStyle w:val="af0"/>
                <w:noProof/>
              </w:rPr>
              <w:t>17</w:t>
            </w:r>
            <w:r w:rsidR="00005581">
              <w:rPr>
                <w:noProof/>
                <w:sz w:val="21"/>
                <w:szCs w:val="22"/>
              </w:rPr>
              <w:tab/>
            </w:r>
            <w:r w:rsidR="00005581" w:rsidRPr="00BA42C4">
              <w:rPr>
                <w:rStyle w:val="af0"/>
                <w:noProof/>
              </w:rPr>
              <w:t>项目</w:t>
            </w:r>
            <w:r w:rsidR="00005581">
              <w:rPr>
                <w:noProof/>
                <w:webHidden/>
              </w:rPr>
              <w:tab/>
            </w:r>
            <w:r w:rsidR="00005581">
              <w:rPr>
                <w:noProof/>
                <w:webHidden/>
              </w:rPr>
              <w:fldChar w:fldCharType="begin"/>
            </w:r>
            <w:r w:rsidR="00005581">
              <w:rPr>
                <w:noProof/>
                <w:webHidden/>
              </w:rPr>
              <w:instrText xml:space="preserve"> PAGEREF _Toc534701015 \h </w:instrText>
            </w:r>
            <w:r w:rsidR="00005581">
              <w:rPr>
                <w:noProof/>
                <w:webHidden/>
              </w:rPr>
            </w:r>
            <w:r w:rsidR="00005581">
              <w:rPr>
                <w:noProof/>
                <w:webHidden/>
              </w:rPr>
              <w:fldChar w:fldCharType="separate"/>
            </w:r>
            <w:r w:rsidR="00005581">
              <w:rPr>
                <w:noProof/>
                <w:webHidden/>
              </w:rPr>
              <w:t>18</w:t>
            </w:r>
            <w:r w:rsidR="00005581">
              <w:rPr>
                <w:noProof/>
                <w:webHidden/>
              </w:rPr>
              <w:fldChar w:fldCharType="end"/>
            </w:r>
          </w:hyperlink>
        </w:p>
        <w:p w:rsidR="00111831" w:rsidRDefault="0011183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11831" w:rsidRDefault="00111831">
      <w:pPr>
        <w:widowControl/>
        <w:spacing w:line="240" w:lineRule="auto"/>
        <w:ind w:firstLineChars="0" w:firstLine="0"/>
        <w:jc w:val="left"/>
      </w:pPr>
    </w:p>
    <w:p w:rsidR="001E5665" w:rsidRDefault="001E5665" w:rsidP="00111831">
      <w:pPr>
        <w:ind w:firstLineChars="0" w:firstLine="0"/>
        <w:rPr>
          <w:rFonts w:asciiTheme="majorHAnsi" w:eastAsia="宋体" w:hAnsiTheme="majorHAnsi" w:cstheme="majorBidi"/>
          <w:sz w:val="36"/>
          <w:szCs w:val="32"/>
        </w:rPr>
      </w:pPr>
    </w:p>
    <w:p w:rsidR="00111831" w:rsidRDefault="00111831">
      <w:pPr>
        <w:widowControl/>
        <w:spacing w:line="240" w:lineRule="auto"/>
        <w:ind w:firstLineChars="0" w:firstLine="0"/>
        <w:jc w:val="left"/>
        <w:rPr>
          <w:rStyle w:val="af0"/>
        </w:rPr>
      </w:pPr>
      <w:r>
        <w:rPr>
          <w:rStyle w:val="af0"/>
        </w:rPr>
        <w:br w:type="page"/>
      </w:r>
    </w:p>
    <w:p w:rsidR="00111831" w:rsidRPr="00111831" w:rsidRDefault="00111831" w:rsidP="00111831">
      <w:pPr>
        <w:pStyle w:val="a3"/>
        <w:rPr>
          <w:rStyle w:val="af0"/>
          <w:color w:val="auto"/>
          <w:u w:val="none"/>
        </w:rPr>
      </w:pPr>
      <w:bookmarkStart w:id="0" w:name="_Toc534700998"/>
      <w:r w:rsidRPr="00111831">
        <w:rPr>
          <w:rStyle w:val="af0"/>
          <w:color w:val="auto"/>
          <w:u w:val="none"/>
        </w:rPr>
        <w:lastRenderedPageBreak/>
        <w:t>Python</w:t>
      </w:r>
      <w:r w:rsidRPr="00111831">
        <w:rPr>
          <w:rStyle w:val="af0"/>
          <w:color w:val="auto"/>
          <w:u w:val="none"/>
        </w:rPr>
        <w:t>入门</w:t>
      </w:r>
      <w:bookmarkEnd w:id="0"/>
    </w:p>
    <w:p w:rsidR="005A04AB" w:rsidRDefault="00413A89" w:rsidP="005A04AB">
      <w:pPr>
        <w:ind w:firstLineChars="0" w:firstLine="0"/>
      </w:pPr>
      <w:hyperlink r:id="rId8" w:history="1">
        <w:r w:rsidR="00111831" w:rsidRPr="00960677">
          <w:rPr>
            <w:rStyle w:val="af0"/>
          </w:rPr>
          <w:t>https://www.w3schools.com/python/python_lists.asp</w:t>
        </w:r>
      </w:hyperlink>
    </w:p>
    <w:p w:rsidR="00B37B20" w:rsidRDefault="001E5665" w:rsidP="001E5665">
      <w:pPr>
        <w:pStyle w:val="1"/>
      </w:pPr>
      <w:bookmarkStart w:id="1" w:name="_Toc534700999"/>
      <w:r>
        <w:rPr>
          <w:rFonts w:hint="eastAsia"/>
        </w:rPr>
        <w:t>Why</w:t>
      </w:r>
      <w:r>
        <w:t xml:space="preserve"> </w:t>
      </w:r>
      <w:r>
        <w:rPr>
          <w:rFonts w:hint="eastAsia"/>
        </w:rPr>
        <w:t>Python</w:t>
      </w:r>
      <w:r>
        <w:t>?</w:t>
      </w:r>
      <w:bookmarkEnd w:id="1"/>
    </w:p>
    <w:p w:rsidR="001E5665" w:rsidRDefault="001E5665" w:rsidP="001E566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比起其他编程语言，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更容易上手</w:t>
      </w:r>
    </w:p>
    <w:p w:rsidR="001E5665" w:rsidRDefault="001E5665" w:rsidP="001E566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功能强大，不需要考虑如何管理你的程序使用的内存等底层细节，并且，</w:t>
      </w:r>
      <w:r>
        <w:rPr>
          <w:rFonts w:hint="eastAsia"/>
        </w:rPr>
        <w:t>Python</w:t>
      </w:r>
      <w:r>
        <w:rPr>
          <w:rFonts w:hint="eastAsia"/>
        </w:rPr>
        <w:t>有很丰富的库，包括官方的，也有第三方开发的。</w:t>
      </w:r>
    </w:p>
    <w:p w:rsidR="001E5665" w:rsidRDefault="001E5665" w:rsidP="001E5665">
      <w:pPr>
        <w:pStyle w:val="af"/>
        <w:numPr>
          <w:ilvl w:val="0"/>
          <w:numId w:val="3"/>
        </w:numPr>
        <w:ind w:firstLineChars="0"/>
      </w:pPr>
      <w:r>
        <w:rPr>
          <w:rFonts w:hint="eastAsia"/>
        </w:rPr>
        <w:t>在职场中，使用</w:t>
      </w:r>
      <w:r>
        <w:rPr>
          <w:rFonts w:hint="eastAsia"/>
        </w:rPr>
        <w:t>Python</w:t>
      </w:r>
      <w:r>
        <w:rPr>
          <w:rFonts w:hint="eastAsia"/>
        </w:rPr>
        <w:t>工作的主要有这样几类人：</w:t>
      </w:r>
    </w:p>
    <w:p w:rsidR="001E5665" w:rsidRDefault="001E5665" w:rsidP="001E5665">
      <w:pPr>
        <w:pStyle w:val="af"/>
        <w:numPr>
          <w:ilvl w:val="1"/>
          <w:numId w:val="3"/>
        </w:numPr>
        <w:ind w:firstLineChars="0"/>
      </w:pPr>
      <w:r>
        <w:rPr>
          <w:rFonts w:hint="eastAsia"/>
        </w:rPr>
        <w:t>网站后端程序员：使用</w:t>
      </w:r>
      <w:r>
        <w:rPr>
          <w:rFonts w:hint="eastAsia"/>
        </w:rPr>
        <w:t>Python</w:t>
      </w:r>
      <w:r>
        <w:rPr>
          <w:rFonts w:hint="eastAsia"/>
        </w:rPr>
        <w:t>搭建网站、后台服务会比较容易维护</w:t>
      </w:r>
    </w:p>
    <w:p w:rsidR="001E5665" w:rsidRDefault="001E5665" w:rsidP="001E5665">
      <w:pPr>
        <w:pStyle w:val="af"/>
        <w:numPr>
          <w:ilvl w:val="1"/>
          <w:numId w:val="3"/>
        </w:numPr>
        <w:ind w:firstLineChars="0"/>
      </w:pPr>
      <w:r>
        <w:rPr>
          <w:rFonts w:hint="eastAsia"/>
        </w:rPr>
        <w:t>自动化运维：越来越多的运维开始倾向于自动化，批量处理大量的运维任务。</w:t>
      </w:r>
    </w:p>
    <w:p w:rsidR="001E5665" w:rsidRDefault="001E5665" w:rsidP="001E5665">
      <w:pPr>
        <w:pStyle w:val="af"/>
        <w:numPr>
          <w:ilvl w:val="1"/>
          <w:numId w:val="3"/>
        </w:numPr>
        <w:ind w:firstLineChars="0"/>
      </w:pPr>
      <w:r>
        <w:rPr>
          <w:rFonts w:hint="eastAsia"/>
        </w:rPr>
        <w:t>数据分析师：</w:t>
      </w:r>
      <w:r>
        <w:rPr>
          <w:rFonts w:hint="eastAsia"/>
        </w:rPr>
        <w:t>Python</w:t>
      </w:r>
      <w:r>
        <w:rPr>
          <w:rFonts w:hint="eastAsia"/>
        </w:rPr>
        <w:t>能快速开发的特性可以让你迅速验证你的想法，而不是浪费在程序本身上，帮你节省时间</w:t>
      </w:r>
    </w:p>
    <w:p w:rsidR="001E5665" w:rsidRDefault="001E5665" w:rsidP="001E5665">
      <w:pPr>
        <w:pStyle w:val="af"/>
        <w:numPr>
          <w:ilvl w:val="1"/>
          <w:numId w:val="3"/>
        </w:numPr>
        <w:ind w:firstLineChars="0"/>
      </w:pPr>
      <w:r>
        <w:rPr>
          <w:rFonts w:hint="eastAsia"/>
        </w:rPr>
        <w:t>游戏开发者：一般是作为游戏脚本内嵌在游戏中</w:t>
      </w:r>
    </w:p>
    <w:p w:rsidR="001E5665" w:rsidRDefault="001E5665" w:rsidP="001E5665">
      <w:pPr>
        <w:pStyle w:val="af"/>
        <w:numPr>
          <w:ilvl w:val="1"/>
          <w:numId w:val="3"/>
        </w:numPr>
        <w:ind w:firstLineChars="0"/>
      </w:pPr>
      <w:r>
        <w:rPr>
          <w:rFonts w:hint="eastAsia"/>
        </w:rPr>
        <w:t>自动化测试</w:t>
      </w:r>
    </w:p>
    <w:p w:rsidR="001E5665" w:rsidRDefault="001E5665" w:rsidP="001E5665">
      <w:pPr>
        <w:pStyle w:val="af"/>
        <w:numPr>
          <w:ilvl w:val="1"/>
          <w:numId w:val="3"/>
        </w:numPr>
        <w:ind w:firstLineChars="0"/>
      </w:pPr>
      <w:r>
        <w:rPr>
          <w:rFonts w:hint="eastAsia"/>
        </w:rPr>
        <w:t>用爬虫爬取或处理信息</w:t>
      </w:r>
    </w:p>
    <w:p w:rsidR="001E5665" w:rsidRDefault="001E5665" w:rsidP="001E5665">
      <w:pPr>
        <w:pStyle w:val="af"/>
        <w:numPr>
          <w:ilvl w:val="1"/>
          <w:numId w:val="3"/>
        </w:numPr>
        <w:ind w:firstLineChars="0"/>
      </w:pPr>
      <w:r>
        <w:rPr>
          <w:rFonts w:hint="eastAsia"/>
        </w:rPr>
        <w:t>使用混合编译的方式使用</w:t>
      </w:r>
      <w:r>
        <w:rPr>
          <w:rFonts w:hint="eastAsia"/>
        </w:rPr>
        <w:t>c</w:t>
      </w:r>
      <w:r>
        <w:t>/c++/Java</w:t>
      </w:r>
      <w:r>
        <w:rPr>
          <w:rFonts w:hint="eastAsia"/>
        </w:rPr>
        <w:t>等语言的库</w:t>
      </w:r>
    </w:p>
    <w:p w:rsidR="00D433D8" w:rsidRDefault="00D433D8" w:rsidP="00D433D8">
      <w:pPr>
        <w:pStyle w:val="1"/>
      </w:pPr>
      <w:bookmarkStart w:id="2" w:name="_Toc534701000"/>
      <w:r>
        <w:rPr>
          <w:rFonts w:hint="eastAsia"/>
        </w:rPr>
        <w:t>语法</w:t>
      </w:r>
      <w:bookmarkEnd w:id="2"/>
    </w:p>
    <w:p w:rsidR="00D433D8" w:rsidRDefault="00D433D8" w:rsidP="00D433D8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缩进</w:t>
      </w:r>
    </w:p>
    <w:p w:rsidR="00D433D8" w:rsidRDefault="00D433D8" w:rsidP="00D433D8">
      <w:pPr>
        <w:ind w:firstLine="480"/>
      </w:pPr>
      <w:r>
        <w:rPr>
          <w:rFonts w:hint="eastAsia"/>
        </w:rPr>
        <w:t>Python</w:t>
      </w:r>
      <w:r>
        <w:rPr>
          <w:rFonts w:hint="eastAsia"/>
        </w:rPr>
        <w:t>不用括号来表示语种块，也不用开始或结束标志符来表示，而是靠缩进，用四个空格表示（在</w:t>
      </w:r>
      <w:r>
        <w:rPr>
          <w:rFonts w:hint="eastAsia"/>
        </w:rPr>
        <w:t>PyCharm</w:t>
      </w:r>
      <w:r>
        <w:rPr>
          <w:rFonts w:hint="eastAsia"/>
        </w:rPr>
        <w:t>中，可以定义</w:t>
      </w:r>
      <w:r w:rsidRPr="002F071E">
        <w:rPr>
          <w:rFonts w:hint="eastAsia"/>
          <w:b/>
          <w:color w:val="C00000"/>
        </w:rPr>
        <w:t>Tab</w:t>
      </w:r>
      <w:r>
        <w:rPr>
          <w:rFonts w:hint="eastAsia"/>
        </w:rPr>
        <w:t>为四个空格）。</w:t>
      </w:r>
    </w:p>
    <w:p w:rsidR="00D433D8" w:rsidRPr="00D433D8" w:rsidRDefault="00D433D8" w:rsidP="00D433D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59B503A" wp14:editId="24135CB2">
            <wp:extent cx="2637367" cy="94561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0613" cy="95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D8" w:rsidRDefault="00D433D8" w:rsidP="00D433D8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注释</w:t>
      </w:r>
    </w:p>
    <w:p w:rsidR="00D433D8" w:rsidRDefault="00D71426" w:rsidP="00D433D8">
      <w:pPr>
        <w:ind w:firstLine="480"/>
      </w:pPr>
      <w:r>
        <w:rPr>
          <w:rFonts w:hint="eastAsia"/>
        </w:rPr>
        <w:t>单行注释：采用</w:t>
      </w:r>
      <w:r w:rsidRPr="002F071E">
        <w:rPr>
          <w:rFonts w:hint="eastAsia"/>
          <w:b/>
          <w:color w:val="C00000"/>
        </w:rPr>
        <w:t>#</w:t>
      </w:r>
      <w:r>
        <w:rPr>
          <w:rFonts w:hint="eastAsia"/>
        </w:rPr>
        <w:t>开头</w:t>
      </w:r>
    </w:p>
    <w:p w:rsidR="00D71426" w:rsidRDefault="00D71426" w:rsidP="00D433D8">
      <w:pPr>
        <w:ind w:firstLine="480"/>
      </w:pPr>
      <w:r>
        <w:rPr>
          <w:rFonts w:hint="eastAsia"/>
        </w:rPr>
        <w:lastRenderedPageBreak/>
        <w:t>多行注释（</w:t>
      </w:r>
      <w:r>
        <w:rPr>
          <w:rFonts w:hint="eastAsia"/>
        </w:rPr>
        <w:t>d</w:t>
      </w:r>
      <w:r>
        <w:t>ocString</w:t>
      </w:r>
      <w:r>
        <w:rPr>
          <w:rFonts w:hint="eastAsia"/>
        </w:rPr>
        <w:t>）：采用三个双引号</w:t>
      </w:r>
      <w:r w:rsidRPr="002F071E">
        <w:rPr>
          <w:b/>
          <w:color w:val="C00000"/>
        </w:rPr>
        <w:t>”””</w:t>
      </w:r>
      <w:r>
        <w:rPr>
          <w:rFonts w:hint="eastAsia"/>
        </w:rPr>
        <w:t>开头，三个双引号结束</w:t>
      </w:r>
    </w:p>
    <w:p w:rsidR="00D71426" w:rsidRDefault="00D71426" w:rsidP="00D7142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E750DA3" wp14:editId="672725D5">
            <wp:extent cx="1933575" cy="51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72562F35" wp14:editId="5A2CFB89">
            <wp:extent cx="2200275" cy="790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A5" w:rsidRDefault="006C46A5" w:rsidP="006C46A5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防止中文注释报错</w:t>
      </w:r>
    </w:p>
    <w:p w:rsidR="006C46A5" w:rsidRDefault="006C46A5" w:rsidP="006C46A5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在文件开头加一行注释：</w:t>
      </w:r>
      <w:r>
        <w:rPr>
          <w:noProof/>
        </w:rPr>
        <w:drawing>
          <wp:inline distT="0" distB="0" distL="0" distR="0" wp14:anchorId="3D2480D5" wp14:editId="39A2B481">
            <wp:extent cx="1066800" cy="196850"/>
            <wp:effectExtent l="0" t="0" r="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6756" cy="2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6A5" w:rsidRDefault="006C46A5" w:rsidP="006C46A5">
      <w:pPr>
        <w:pStyle w:val="af"/>
        <w:numPr>
          <w:ilvl w:val="1"/>
          <w:numId w:val="4"/>
        </w:numPr>
        <w:ind w:firstLineChars="0"/>
      </w:pPr>
      <w:r>
        <w:rPr>
          <w:rFonts w:hint="eastAsia"/>
        </w:rPr>
        <w:t>也可在设置里找到</w:t>
      </w:r>
      <w:r w:rsidR="00DD1934">
        <w:t>”</w:t>
      </w:r>
      <w:r w:rsidR="00DD1934">
        <w:rPr>
          <w:rFonts w:hint="eastAsia"/>
        </w:rPr>
        <w:t>F</w:t>
      </w:r>
      <w:r w:rsidR="00DD1934">
        <w:t>ile Encodings”</w:t>
      </w:r>
      <w:r w:rsidR="00DD1934">
        <w:rPr>
          <w:rFonts w:hint="eastAsia"/>
        </w:rPr>
        <w:t>设置为</w:t>
      </w:r>
      <w:r w:rsidR="00DD1934" w:rsidRPr="00C72EA1">
        <w:rPr>
          <w:rFonts w:hint="eastAsia"/>
          <w:b/>
          <w:color w:val="C00000"/>
        </w:rPr>
        <w:t>UTF-8</w:t>
      </w:r>
    </w:p>
    <w:p w:rsidR="006C46A5" w:rsidRDefault="00C72EA1" w:rsidP="006C46A5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过长的代码段可以使用</w:t>
      </w:r>
      <w:r w:rsidRPr="00C72EA1">
        <w:rPr>
          <w:rFonts w:hint="eastAsia"/>
          <w:b/>
          <w:color w:val="C00000"/>
        </w:rPr>
        <w:t>\</w:t>
      </w:r>
      <w:r>
        <w:rPr>
          <w:rFonts w:hint="eastAsia"/>
        </w:rPr>
        <w:t>来进行换行，属于一行的代码同时会有一个缩进代表是一行的。</w:t>
      </w:r>
    </w:p>
    <w:p w:rsidR="00D433D8" w:rsidRDefault="00D71426" w:rsidP="00D71426">
      <w:pPr>
        <w:pStyle w:val="1"/>
      </w:pPr>
      <w:bookmarkStart w:id="3" w:name="_Toc534701001"/>
      <w:r>
        <w:rPr>
          <w:rFonts w:hint="eastAsia"/>
        </w:rPr>
        <w:t>变量</w:t>
      </w:r>
      <w:bookmarkEnd w:id="3"/>
    </w:p>
    <w:p w:rsidR="00D71426" w:rsidRDefault="00D71426" w:rsidP="00D71426">
      <w:pPr>
        <w:ind w:firstLine="480"/>
      </w:pPr>
      <w:r>
        <w:rPr>
          <w:rFonts w:hint="eastAsia"/>
        </w:rPr>
        <w:t>Python</w:t>
      </w:r>
      <w:r>
        <w:rPr>
          <w:rFonts w:hint="eastAsia"/>
        </w:rPr>
        <w:t>中不需要声明变量，当赋值时即创建了变量。并且在程序中，可改变变量类型。</w:t>
      </w:r>
    </w:p>
    <w:p w:rsidR="00D71426" w:rsidRDefault="00D71426" w:rsidP="00D7142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59247B4" wp14:editId="0F32AD4F">
            <wp:extent cx="3000375" cy="69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426" w:rsidRDefault="00D71426" w:rsidP="00D71426">
      <w:pPr>
        <w:ind w:firstLine="480"/>
      </w:pPr>
      <w:r>
        <w:rPr>
          <w:rFonts w:hint="eastAsia"/>
        </w:rPr>
        <w:t>经常使用</w:t>
      </w:r>
      <w:r w:rsidRPr="002F071E">
        <w:rPr>
          <w:rFonts w:hint="eastAsia"/>
          <w:b/>
          <w:color w:val="C00000"/>
        </w:rPr>
        <w:t>p</w:t>
      </w:r>
      <w:r w:rsidRPr="002F071E">
        <w:rPr>
          <w:b/>
          <w:color w:val="C00000"/>
        </w:rPr>
        <w:t>rint</w:t>
      </w:r>
      <w:r>
        <w:rPr>
          <w:rFonts w:hint="eastAsia"/>
        </w:rPr>
        <w:t>输出变量。</w:t>
      </w:r>
      <w:r w:rsidR="002F071E">
        <w:rPr>
          <w:rFonts w:hint="eastAsia"/>
        </w:rPr>
        <w:t>符号</w:t>
      </w:r>
      <w:r w:rsidR="002F071E" w:rsidRPr="002F071E">
        <w:rPr>
          <w:rFonts w:hint="eastAsia"/>
          <w:b/>
          <w:color w:val="C00000"/>
        </w:rPr>
        <w:t>+</w:t>
      </w:r>
      <w:r w:rsidR="002F071E">
        <w:rPr>
          <w:rFonts w:hint="eastAsia"/>
        </w:rPr>
        <w:t>可以连接两个字符串，可以把两个数相加，但不能将一个数与一个字符串相加。</w:t>
      </w:r>
    </w:p>
    <w:p w:rsidR="00D71426" w:rsidRDefault="002F071E" w:rsidP="00D71426">
      <w:pPr>
        <w:ind w:firstLineChars="0" w:firstLine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4495376</wp:posOffset>
                </wp:positionH>
                <wp:positionV relativeFrom="paragraph">
                  <wp:posOffset>447887</wp:posOffset>
                </wp:positionV>
                <wp:extent cx="567267" cy="58420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267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071E" w:rsidRPr="002F071E" w:rsidRDefault="002F071E" w:rsidP="002F071E">
                            <w:pPr>
                              <w:ind w:firstLineChars="0" w:firstLine="0"/>
                              <w:rPr>
                                <w:color w:val="FF0000"/>
                                <w:sz w:val="84"/>
                                <w:szCs w:val="84"/>
                              </w:rPr>
                            </w:pPr>
                            <w:r w:rsidRPr="002F071E">
                              <w:rPr>
                                <w:rFonts w:hint="eastAsia"/>
                                <w:color w:val="FF0000"/>
                                <w:sz w:val="84"/>
                                <w:szCs w:val="84"/>
                              </w:rPr>
                              <w:sym w:font="Wingdings" w:char="F0FB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3.95pt;margin-top:35.25pt;width:44.65pt;height:4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" filled="f" stroked="f">
                <v:textbox>
                  <w:txbxContent>
                    <w:p w:rsidR="002F071E" w:rsidRPr="002F071E" w:rsidRDefault="002F071E" w:rsidP="002F071E">
                      <w:pPr>
                        <w:ind w:firstLineChars="0" w:firstLine="0"/>
                        <w:rPr>
                          <w:color w:val="FF0000"/>
                          <w:sz w:val="84"/>
                          <w:szCs w:val="84"/>
                        </w:rPr>
                      </w:pPr>
                      <w:r w:rsidRPr="002F071E">
                        <w:rPr>
                          <w:rFonts w:hint="eastAsia"/>
                          <w:color w:val="FF0000"/>
                          <w:sz w:val="84"/>
                          <w:szCs w:val="84"/>
                        </w:rPr>
                        <w:sym w:font="Wingdings" w:char="F0FB"/>
                      </w:r>
                    </w:p>
                  </w:txbxContent>
                </v:textbox>
              </v:shape>
            </w:pict>
          </mc:Fallback>
        </mc:AlternateContent>
      </w:r>
      <w:r w:rsidR="00D71426">
        <w:rPr>
          <w:noProof/>
        </w:rPr>
        <w:drawing>
          <wp:inline distT="0" distB="0" distL="0" distR="0" wp14:anchorId="0B974C3D" wp14:editId="6CB426AF">
            <wp:extent cx="1495425" cy="952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26">
        <w:rPr>
          <w:rFonts w:hint="eastAsia"/>
        </w:rPr>
        <w:t xml:space="preserve"> </w:t>
      </w:r>
      <w:r w:rsidR="00D71426">
        <w:t xml:space="preserve"> </w:t>
      </w:r>
      <w:r w:rsidR="00D71426">
        <w:rPr>
          <w:noProof/>
        </w:rPr>
        <w:drawing>
          <wp:inline distT="0" distB="0" distL="0" distR="0" wp14:anchorId="4485FB6B" wp14:editId="76841E62">
            <wp:extent cx="1247775" cy="733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26">
        <w:t xml:space="preserve">  </w:t>
      </w:r>
      <w:r w:rsidR="00D71426">
        <w:rPr>
          <w:noProof/>
        </w:rPr>
        <w:drawing>
          <wp:inline distT="0" distB="0" distL="0" distR="0" wp14:anchorId="2CD35B96" wp14:editId="45532E9D">
            <wp:extent cx="1152525" cy="7715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1E" w:rsidRDefault="00AC7474" w:rsidP="00AC7474">
      <w:pPr>
        <w:pStyle w:val="1"/>
      </w:pPr>
      <w:bookmarkStart w:id="4" w:name="_Toc534701002"/>
      <w:r>
        <w:rPr>
          <w:rFonts w:hint="eastAsia"/>
        </w:rPr>
        <w:t>数字</w:t>
      </w:r>
      <w:bookmarkEnd w:id="4"/>
    </w:p>
    <w:p w:rsidR="00AC7474" w:rsidRDefault="00AC7474" w:rsidP="00143062">
      <w:pPr>
        <w:ind w:firstLine="480"/>
      </w:pPr>
      <w:r>
        <w:rPr>
          <w:rFonts w:hint="eastAsia"/>
        </w:rPr>
        <w:t>主要有两种数字类型</w:t>
      </w:r>
      <w:r w:rsidR="00143062">
        <w:rPr>
          <w:rFonts w:hint="eastAsia"/>
        </w:rPr>
        <w:t>：</w:t>
      </w:r>
      <w:r w:rsidR="00143062" w:rsidRPr="00143062">
        <w:rPr>
          <w:rFonts w:hint="eastAsia"/>
          <w:b/>
          <w:color w:val="C00000"/>
        </w:rPr>
        <w:t>int</w:t>
      </w:r>
      <w:r w:rsidR="00143062">
        <w:rPr>
          <w:rFonts w:hint="eastAsia"/>
        </w:rPr>
        <w:t>和</w:t>
      </w:r>
      <w:r w:rsidR="00143062" w:rsidRPr="00143062">
        <w:rPr>
          <w:rFonts w:hint="eastAsia"/>
          <w:b/>
          <w:color w:val="C00000"/>
        </w:rPr>
        <w:t>float</w:t>
      </w:r>
      <w:r w:rsidR="00143062">
        <w:rPr>
          <w:rFonts w:hint="eastAsia"/>
        </w:rPr>
        <w:t>，可用</w:t>
      </w:r>
      <w:r w:rsidR="00143062" w:rsidRPr="00143062">
        <w:rPr>
          <w:rFonts w:hint="eastAsia"/>
          <w:b/>
          <w:color w:val="C00000"/>
        </w:rPr>
        <w:t>t</w:t>
      </w:r>
      <w:r w:rsidR="00143062" w:rsidRPr="00143062">
        <w:rPr>
          <w:b/>
          <w:color w:val="C00000"/>
        </w:rPr>
        <w:t>ype()</w:t>
      </w:r>
      <w:r w:rsidR="00143062">
        <w:rPr>
          <w:rFonts w:hint="eastAsia"/>
        </w:rPr>
        <w:t>函数来查看变量类型</w:t>
      </w:r>
    </w:p>
    <w:p w:rsidR="00AC7474" w:rsidRDefault="00143062" w:rsidP="00AC7474">
      <w:pPr>
        <w:ind w:firstLineChars="0" w:firstLine="0"/>
        <w:jc w:val="center"/>
      </w:pPr>
      <w:r w:rsidRPr="00143062">
        <w:rPr>
          <w:noProof/>
          <w:color w:val="C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242782</wp:posOffset>
                </wp:positionV>
                <wp:extent cx="283633" cy="220133"/>
                <wp:effectExtent l="0" t="0" r="2540" b="889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33" cy="220133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B28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262pt;margin-top:19.1pt;width:22.35pt;height:17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" adj="13218" fillcolor="#c00000" stroked="f" strokeweight="2pt"/>
            </w:pict>
          </mc:Fallback>
        </mc:AlternateContent>
      </w:r>
      <w:r w:rsidR="00AC7474">
        <w:rPr>
          <w:noProof/>
        </w:rPr>
        <w:drawing>
          <wp:inline distT="0" distB="0" distL="0" distR="0" wp14:anchorId="0DDB7F32" wp14:editId="76C81918">
            <wp:extent cx="1543050" cy="542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474">
        <w:rPr>
          <w:rFonts w:hint="eastAsia"/>
        </w:rPr>
        <w:t xml:space="preserve"> </w:t>
      </w:r>
      <w:r w:rsidR="00AC7474">
        <w:t xml:space="preserve"> </w:t>
      </w:r>
      <w:r w:rsidR="00AC7474">
        <w:rPr>
          <w:noProof/>
        </w:rPr>
        <w:drawing>
          <wp:inline distT="0" distB="0" distL="0" distR="0" wp14:anchorId="7298AA90" wp14:editId="264F3E22">
            <wp:extent cx="1266825" cy="504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474">
        <w:rPr>
          <w:noProof/>
        </w:rPr>
        <w:t xml:space="preserve">    </w:t>
      </w:r>
      <w:r w:rsidR="00AC7474">
        <w:rPr>
          <w:noProof/>
        </w:rPr>
        <w:drawing>
          <wp:inline distT="0" distB="0" distL="0" distR="0" wp14:anchorId="5328E7E0" wp14:editId="68DD24AB">
            <wp:extent cx="1285875" cy="4572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74" w:rsidRDefault="00143062" w:rsidP="00143062">
      <w:pPr>
        <w:pStyle w:val="1"/>
      </w:pPr>
      <w:bookmarkStart w:id="5" w:name="_Toc534701003"/>
      <w:r>
        <w:rPr>
          <w:rFonts w:hint="eastAsia"/>
        </w:rPr>
        <w:lastRenderedPageBreak/>
        <w:t>强制转换</w:t>
      </w:r>
      <w:bookmarkEnd w:id="5"/>
    </w:p>
    <w:p w:rsidR="00143062" w:rsidRDefault="00143062" w:rsidP="00143062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转为整型：</w:t>
      </w:r>
      <w:r>
        <w:rPr>
          <w:rFonts w:hint="eastAsia"/>
        </w:rPr>
        <w:t>int</w:t>
      </w:r>
      <w:r>
        <w:t>()</w:t>
      </w:r>
    </w:p>
    <w:p w:rsidR="00143062" w:rsidRDefault="00C54973" w:rsidP="00C5497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4C45D49" wp14:editId="7862DFEC">
            <wp:extent cx="2362200" cy="695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62" w:rsidRDefault="00426168" w:rsidP="00143062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转为浮点型：</w:t>
      </w:r>
      <w:r>
        <w:rPr>
          <w:rFonts w:hint="eastAsia"/>
        </w:rPr>
        <w:t>f</w:t>
      </w:r>
      <w:r>
        <w:t>loat()</w:t>
      </w:r>
    </w:p>
    <w:p w:rsidR="00426168" w:rsidRPr="00C54973" w:rsidRDefault="00C54973" w:rsidP="00C54973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7D726206" wp14:editId="0F1E99CC">
            <wp:extent cx="2762250" cy="952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168" w:rsidRPr="00143062" w:rsidRDefault="00426168" w:rsidP="00143062">
      <w:pPr>
        <w:pStyle w:val="af"/>
        <w:numPr>
          <w:ilvl w:val="0"/>
          <w:numId w:val="6"/>
        </w:numPr>
        <w:ind w:firstLineChars="0"/>
      </w:pPr>
      <w:r>
        <w:rPr>
          <w:rFonts w:hint="eastAsia"/>
        </w:rPr>
        <w:t>转为字符串：</w:t>
      </w:r>
      <w:r>
        <w:rPr>
          <w:rFonts w:hint="eastAsia"/>
        </w:rPr>
        <w:t>s</w:t>
      </w:r>
      <w:r>
        <w:t>tr()</w:t>
      </w:r>
    </w:p>
    <w:p w:rsidR="00AC7474" w:rsidRDefault="00C54973" w:rsidP="00C5497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DA4E1F3" wp14:editId="7F04C696">
            <wp:extent cx="2762250" cy="7810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973" w:rsidRDefault="007870CD" w:rsidP="00C54973">
      <w:pPr>
        <w:pStyle w:val="1"/>
      </w:pPr>
      <w:bookmarkStart w:id="6" w:name="_Toc534701004"/>
      <w:r>
        <w:rPr>
          <w:rFonts w:hint="eastAsia"/>
        </w:rPr>
        <w:t>字符串</w:t>
      </w:r>
      <w:bookmarkEnd w:id="6"/>
    </w:p>
    <w:p w:rsidR="007870CD" w:rsidRDefault="007870CD" w:rsidP="007870CD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字符串可用单引号</w:t>
      </w:r>
      <w:r w:rsidRPr="007870CD">
        <w:rPr>
          <w:b/>
          <w:color w:val="C00000"/>
        </w:rPr>
        <w:t>’</w:t>
      </w:r>
      <w:r>
        <w:rPr>
          <w:rFonts w:hint="eastAsia"/>
        </w:rPr>
        <w:t>或双引号</w:t>
      </w:r>
      <w:r w:rsidRPr="007870CD">
        <w:rPr>
          <w:b/>
          <w:color w:val="C00000"/>
        </w:rPr>
        <w:t>”</w:t>
      </w:r>
      <w:r>
        <w:rPr>
          <w:rFonts w:hint="eastAsia"/>
        </w:rPr>
        <w:t>表示，</w:t>
      </w:r>
      <w:r>
        <w:t>’hello’</w:t>
      </w:r>
      <w:r>
        <w:rPr>
          <w:rFonts w:hint="eastAsia"/>
        </w:rPr>
        <w:t>和</w:t>
      </w:r>
      <w:r>
        <w:t>”hello”</w:t>
      </w:r>
      <w:r>
        <w:rPr>
          <w:rFonts w:hint="eastAsia"/>
        </w:rPr>
        <w:t>相同</w:t>
      </w:r>
    </w:p>
    <w:p w:rsidR="00943CBB" w:rsidRDefault="007870CD" w:rsidP="007870CD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字符串作为数组存在</w:t>
      </w:r>
      <w:r w:rsidR="00943CBB">
        <w:rPr>
          <w:rFonts w:hint="eastAsia"/>
        </w:rPr>
        <w:t>。</w:t>
      </w:r>
    </w:p>
    <w:p w:rsidR="00943CBB" w:rsidRDefault="00943CBB" w:rsidP="00943CBB">
      <w:pPr>
        <w:ind w:firstLine="480"/>
      </w:pPr>
      <w:r>
        <w:rPr>
          <w:rFonts w:hint="eastAsia"/>
        </w:rPr>
        <w:t>下标从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p w:rsidR="007870CD" w:rsidRDefault="00943CBB" w:rsidP="00943CBB">
      <w:pPr>
        <w:ind w:firstLine="480"/>
      </w:pPr>
      <w:r>
        <w:rPr>
          <w:rFonts w:hint="eastAsia"/>
        </w:rPr>
        <w:t>b[</w:t>
      </w:r>
      <w:r>
        <w:t>2:5]</w:t>
      </w:r>
      <w:r>
        <w:rPr>
          <w:rFonts w:hint="eastAsia"/>
        </w:rPr>
        <w:t>表示下标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（不包括）的字符，即表示</w:t>
      </w:r>
      <w:r>
        <w:rPr>
          <w:rFonts w:hint="eastAsia"/>
        </w:rPr>
        <w:t>b</w:t>
      </w:r>
      <w:r>
        <w:t>[2], b[3], b[4]</w:t>
      </w:r>
      <w:r>
        <w:rPr>
          <w:rFonts w:hint="eastAsia"/>
        </w:rPr>
        <w:t>的字符。</w:t>
      </w:r>
    </w:p>
    <w:p w:rsidR="007870CD" w:rsidRDefault="007870CD" w:rsidP="007870C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433E778" wp14:editId="48F73C3F">
            <wp:extent cx="1762125" cy="533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5BAD0F14" wp14:editId="68E5CD61">
            <wp:extent cx="1724025" cy="4857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CD" w:rsidRDefault="007870CD" w:rsidP="007870CD">
      <w:pPr>
        <w:ind w:firstLineChars="0" w:firstLine="0"/>
        <w:jc w:val="center"/>
      </w:pPr>
      <w:r>
        <w:rPr>
          <w:rFonts w:hint="eastAsia"/>
        </w:rPr>
        <w:t>输出：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输出：</w:t>
      </w:r>
      <w:r>
        <w:rPr>
          <w:rFonts w:hint="eastAsia"/>
        </w:rPr>
        <w:t>l</w:t>
      </w:r>
      <w:r>
        <w:t>lo</w:t>
      </w:r>
    </w:p>
    <w:p w:rsidR="00C72EA1" w:rsidRDefault="00C72EA1" w:rsidP="00C72EA1">
      <w:pPr>
        <w:ind w:firstLine="480"/>
      </w:pPr>
      <w:r>
        <w:rPr>
          <w:noProof/>
        </w:rPr>
        <w:drawing>
          <wp:inline distT="0" distB="0" distL="0" distR="0" wp14:anchorId="02BD561E" wp14:editId="021EC568">
            <wp:extent cx="5274310" cy="639445"/>
            <wp:effectExtent l="0" t="0" r="2540" b="8255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A1" w:rsidRDefault="00C72EA1" w:rsidP="00C72EA1">
      <w:pPr>
        <w:ind w:firstLine="480"/>
        <w:jc w:val="center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642A19DB" wp14:editId="49759962">
            <wp:extent cx="1011766" cy="207133"/>
            <wp:effectExtent l="0" t="0" r="0" b="254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32308" cy="21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0CD" w:rsidRDefault="008B6275" w:rsidP="007870CD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trip()</w:t>
      </w:r>
      <w:r w:rsidR="00A41364">
        <w:rPr>
          <w:rFonts w:hint="eastAsia"/>
        </w:rPr>
        <w:t>：移除</w:t>
      </w:r>
      <w:r w:rsidR="00943CBB">
        <w:rPr>
          <w:rFonts w:hint="eastAsia"/>
        </w:rPr>
        <w:t>开始和末尾的空格</w:t>
      </w:r>
    </w:p>
    <w:p w:rsidR="00943CBB" w:rsidRPr="00943CBB" w:rsidRDefault="00943CBB" w:rsidP="00943CB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37E5798" wp14:editId="1045510C">
            <wp:extent cx="3648075" cy="6096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BB" w:rsidRDefault="00943CBB" w:rsidP="007870CD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 xml:space="preserve">en(): </w:t>
      </w:r>
      <w:r>
        <w:rPr>
          <w:rFonts w:hint="eastAsia"/>
        </w:rPr>
        <w:t>字符串长度</w:t>
      </w:r>
    </w:p>
    <w:p w:rsidR="00943CBB" w:rsidRDefault="00943CBB" w:rsidP="00943CB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E7260E3" wp14:editId="3FCD6569">
            <wp:extent cx="1762125" cy="5048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BB" w:rsidRDefault="00943CBB" w:rsidP="007870CD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>ower()</w:t>
      </w:r>
      <w:r>
        <w:rPr>
          <w:rFonts w:hint="eastAsia"/>
        </w:rPr>
        <w:t>：转小写字母</w:t>
      </w:r>
    </w:p>
    <w:p w:rsidR="00943CBB" w:rsidRDefault="00943CBB" w:rsidP="00943CB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916072F" wp14:editId="7C76990A">
            <wp:extent cx="1781175" cy="5334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BB" w:rsidRDefault="00943CBB" w:rsidP="007870CD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u</w:t>
      </w:r>
      <w:r>
        <w:t>pper()</w:t>
      </w:r>
      <w:r>
        <w:rPr>
          <w:rFonts w:hint="eastAsia"/>
        </w:rPr>
        <w:t>：转大写字母</w:t>
      </w:r>
    </w:p>
    <w:p w:rsidR="00943CBB" w:rsidRDefault="00943CBB" w:rsidP="00943CBB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9A76B54" wp14:editId="59C515EC">
            <wp:extent cx="1619250" cy="4476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BB" w:rsidRDefault="00943CBB" w:rsidP="007870CD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 xml:space="preserve">eplace(): </w:t>
      </w:r>
      <w:r>
        <w:rPr>
          <w:rFonts w:hint="eastAsia"/>
        </w:rPr>
        <w:t>用另一字符串替代</w:t>
      </w:r>
      <w:r w:rsidR="007902CC">
        <w:rPr>
          <w:rFonts w:hint="eastAsia"/>
        </w:rPr>
        <w:t>一个指定的字符串</w:t>
      </w:r>
    </w:p>
    <w:p w:rsidR="007902CC" w:rsidRDefault="007902CC" w:rsidP="007902C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825FA27" wp14:editId="06B666F6">
            <wp:extent cx="1456267" cy="44321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0013" cy="46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CC" w:rsidRDefault="007902CC" w:rsidP="007902CC">
      <w:pPr>
        <w:ind w:firstLineChars="0" w:firstLine="0"/>
        <w:jc w:val="center"/>
      </w:pPr>
      <w:r>
        <w:rPr>
          <w:rFonts w:hint="eastAsia"/>
        </w:rPr>
        <w:t>输出：</w:t>
      </w:r>
      <w:r>
        <w:rPr>
          <w:rFonts w:hint="eastAsia"/>
        </w:rPr>
        <w:t>h</w:t>
      </w:r>
      <w:r>
        <w:t>eaao</w:t>
      </w:r>
    </w:p>
    <w:p w:rsidR="007902CC" w:rsidRDefault="007902CC" w:rsidP="007870CD">
      <w:pPr>
        <w:pStyle w:val="af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 xml:space="preserve">plit(): </w:t>
      </w:r>
      <w:r>
        <w:rPr>
          <w:rFonts w:hint="eastAsia"/>
        </w:rPr>
        <w:t>分开字符串</w:t>
      </w:r>
    </w:p>
    <w:p w:rsidR="007902CC" w:rsidRDefault="007902CC" w:rsidP="007902CC">
      <w:pPr>
        <w:ind w:firstLineChars="0"/>
        <w:jc w:val="center"/>
      </w:pPr>
      <w:r>
        <w:rPr>
          <w:noProof/>
        </w:rPr>
        <w:drawing>
          <wp:inline distT="0" distB="0" distL="0" distR="0" wp14:anchorId="2530497A" wp14:editId="3D1BA050">
            <wp:extent cx="4295775" cy="5143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CC" w:rsidRDefault="007902CC" w:rsidP="007902CC">
      <w:pPr>
        <w:pStyle w:val="1"/>
      </w:pPr>
      <w:bookmarkStart w:id="7" w:name="_Toc534701005"/>
      <w:r>
        <w:rPr>
          <w:rFonts w:hint="eastAsia"/>
        </w:rPr>
        <w:t>运算符</w:t>
      </w:r>
      <w:bookmarkEnd w:id="7"/>
    </w:p>
    <w:p w:rsidR="007902CC" w:rsidRPr="00DD7EFE" w:rsidRDefault="008446DD" w:rsidP="007902CC">
      <w:pPr>
        <w:pStyle w:val="af"/>
        <w:numPr>
          <w:ilvl w:val="0"/>
          <w:numId w:val="8"/>
        </w:numPr>
        <w:ind w:firstLineChars="0"/>
        <w:rPr>
          <w:b/>
        </w:rPr>
      </w:pPr>
      <w:r w:rsidRPr="00DD7EFE">
        <w:rPr>
          <w:rFonts w:hint="eastAsia"/>
          <w:b/>
        </w:rPr>
        <w:t>算术运算符</w:t>
      </w:r>
    </w:p>
    <w:p w:rsidR="008446DD" w:rsidRDefault="008446DD" w:rsidP="008446D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23AB37C" wp14:editId="4C1B8C00">
            <wp:extent cx="5274310" cy="194056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DD" w:rsidRPr="00DD7EFE" w:rsidRDefault="008446DD" w:rsidP="007902CC">
      <w:pPr>
        <w:pStyle w:val="af"/>
        <w:numPr>
          <w:ilvl w:val="0"/>
          <w:numId w:val="8"/>
        </w:numPr>
        <w:ind w:firstLineChars="0"/>
        <w:rPr>
          <w:b/>
        </w:rPr>
      </w:pPr>
      <w:r w:rsidRPr="00DD7EFE">
        <w:rPr>
          <w:rFonts w:hint="eastAsia"/>
          <w:b/>
        </w:rPr>
        <w:lastRenderedPageBreak/>
        <w:t>赋值运算符</w:t>
      </w:r>
    </w:p>
    <w:p w:rsidR="008446DD" w:rsidRDefault="008446DD" w:rsidP="008446DD">
      <w:pPr>
        <w:ind w:firstLineChars="0" w:firstLine="0"/>
      </w:pPr>
      <w:r>
        <w:rPr>
          <w:noProof/>
        </w:rPr>
        <w:drawing>
          <wp:inline distT="0" distB="0" distL="0" distR="0" wp14:anchorId="0B53BCCE" wp14:editId="4B74055B">
            <wp:extent cx="5274310" cy="3230245"/>
            <wp:effectExtent l="0" t="0" r="254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DD" w:rsidRPr="00DD7EFE" w:rsidRDefault="008446DD" w:rsidP="007902CC">
      <w:pPr>
        <w:pStyle w:val="af"/>
        <w:numPr>
          <w:ilvl w:val="0"/>
          <w:numId w:val="8"/>
        </w:numPr>
        <w:ind w:firstLineChars="0"/>
        <w:rPr>
          <w:b/>
        </w:rPr>
      </w:pPr>
      <w:r w:rsidRPr="00DD7EFE">
        <w:rPr>
          <w:rFonts w:hint="eastAsia"/>
          <w:b/>
        </w:rPr>
        <w:t>比较运算符</w:t>
      </w:r>
    </w:p>
    <w:p w:rsidR="008446DD" w:rsidRDefault="008446DD" w:rsidP="008446DD">
      <w:pPr>
        <w:ind w:firstLineChars="0" w:firstLine="0"/>
      </w:pPr>
      <w:r>
        <w:rPr>
          <w:noProof/>
        </w:rPr>
        <w:drawing>
          <wp:inline distT="0" distB="0" distL="0" distR="0" wp14:anchorId="7A402AEE" wp14:editId="6C6F5F47">
            <wp:extent cx="5274310" cy="16967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DD" w:rsidRPr="00DD7EFE" w:rsidRDefault="008446DD" w:rsidP="007902CC">
      <w:pPr>
        <w:pStyle w:val="af"/>
        <w:numPr>
          <w:ilvl w:val="0"/>
          <w:numId w:val="8"/>
        </w:numPr>
        <w:ind w:firstLineChars="0"/>
        <w:rPr>
          <w:b/>
        </w:rPr>
      </w:pPr>
      <w:r w:rsidRPr="00DD7EFE">
        <w:rPr>
          <w:rFonts w:hint="eastAsia"/>
          <w:b/>
        </w:rPr>
        <w:t>逻辑运算符</w:t>
      </w:r>
    </w:p>
    <w:p w:rsidR="008446DD" w:rsidRDefault="008446DD" w:rsidP="008446DD">
      <w:pPr>
        <w:ind w:firstLineChars="0" w:firstLine="0"/>
      </w:pPr>
      <w:r>
        <w:rPr>
          <w:noProof/>
        </w:rPr>
        <w:drawing>
          <wp:inline distT="0" distB="0" distL="0" distR="0" wp14:anchorId="08D2DB5C" wp14:editId="69BED20F">
            <wp:extent cx="5274310" cy="9531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DD" w:rsidRPr="00DD7EFE" w:rsidRDefault="008446DD" w:rsidP="007902CC">
      <w:pPr>
        <w:pStyle w:val="af"/>
        <w:numPr>
          <w:ilvl w:val="0"/>
          <w:numId w:val="8"/>
        </w:numPr>
        <w:ind w:firstLineChars="0"/>
        <w:rPr>
          <w:b/>
        </w:rPr>
      </w:pPr>
      <w:r w:rsidRPr="00DD7EFE">
        <w:rPr>
          <w:rFonts w:hint="eastAsia"/>
          <w:b/>
        </w:rPr>
        <w:t>属于运算符</w:t>
      </w:r>
    </w:p>
    <w:p w:rsidR="008446DD" w:rsidRDefault="008446DD" w:rsidP="008446DD">
      <w:pPr>
        <w:ind w:firstLineChars="0" w:firstLine="0"/>
      </w:pPr>
      <w:r>
        <w:rPr>
          <w:noProof/>
        </w:rPr>
        <w:drawing>
          <wp:inline distT="0" distB="0" distL="0" distR="0" wp14:anchorId="7A7BD9FB" wp14:editId="1BA31652">
            <wp:extent cx="5274310" cy="101346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DD" w:rsidRDefault="008446DD" w:rsidP="008446D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0509679E" wp14:editId="0C0CA874">
            <wp:extent cx="5274310" cy="83693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93" w:rsidRDefault="00CB1193" w:rsidP="008446DD">
      <w:pPr>
        <w:ind w:firstLineChars="0" w:firstLine="0"/>
      </w:pPr>
      <w:r>
        <w:rPr>
          <w:noProof/>
        </w:rPr>
        <w:drawing>
          <wp:inline distT="0" distB="0" distL="0" distR="0" wp14:anchorId="52282BE1" wp14:editId="0418397B">
            <wp:extent cx="5274310" cy="78994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DD" w:rsidRPr="00DD7EFE" w:rsidRDefault="00CB1193" w:rsidP="007902CC">
      <w:pPr>
        <w:pStyle w:val="af"/>
        <w:numPr>
          <w:ilvl w:val="0"/>
          <w:numId w:val="8"/>
        </w:numPr>
        <w:ind w:firstLineChars="0"/>
        <w:rPr>
          <w:b/>
        </w:rPr>
      </w:pPr>
      <w:r w:rsidRPr="00DD7EFE">
        <w:rPr>
          <w:rFonts w:hint="eastAsia"/>
          <w:b/>
        </w:rPr>
        <w:t>位运算</w:t>
      </w:r>
    </w:p>
    <w:p w:rsidR="00CB1193" w:rsidRDefault="00CB1193" w:rsidP="00CB1193">
      <w:pPr>
        <w:ind w:firstLineChars="0" w:firstLine="0"/>
      </w:pPr>
      <w:r>
        <w:rPr>
          <w:noProof/>
        </w:rPr>
        <w:drawing>
          <wp:inline distT="0" distB="0" distL="0" distR="0" wp14:anchorId="6E16C53C" wp14:editId="13937D85">
            <wp:extent cx="5274310" cy="1365250"/>
            <wp:effectExtent l="0" t="0" r="2540" b="635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93" w:rsidRDefault="00CB1193" w:rsidP="00CB1193">
      <w:pPr>
        <w:pStyle w:val="1"/>
      </w:pPr>
      <w:bookmarkStart w:id="8" w:name="_Toc534701006"/>
      <w:r>
        <w:rPr>
          <w:rFonts w:hint="eastAsia"/>
        </w:rPr>
        <w:t>列表</w:t>
      </w:r>
      <w:r w:rsidR="0017527F">
        <w:rPr>
          <w:rFonts w:hint="eastAsia"/>
        </w:rPr>
        <w:t>List</w:t>
      </w:r>
      <w:bookmarkEnd w:id="8"/>
    </w:p>
    <w:p w:rsidR="00CB1193" w:rsidRPr="00DD7EFE" w:rsidRDefault="0017527F" w:rsidP="00CB1193">
      <w:pPr>
        <w:pStyle w:val="af"/>
        <w:numPr>
          <w:ilvl w:val="0"/>
          <w:numId w:val="9"/>
        </w:numPr>
        <w:ind w:firstLineChars="0"/>
        <w:rPr>
          <w:b/>
        </w:rPr>
      </w:pPr>
      <w:r w:rsidRPr="00DD7EFE">
        <w:rPr>
          <w:rFonts w:hint="eastAsia"/>
          <w:b/>
        </w:rPr>
        <w:t>特征：</w:t>
      </w:r>
    </w:p>
    <w:p w:rsidR="0017527F" w:rsidRDefault="00086358" w:rsidP="0017527F">
      <w:pPr>
        <w:pStyle w:val="af"/>
        <w:numPr>
          <w:ilvl w:val="1"/>
          <w:numId w:val="9"/>
        </w:numPr>
        <w:ind w:firstLineChars="0"/>
      </w:pPr>
      <w:r>
        <w:rPr>
          <w:rFonts w:hint="eastAsia"/>
        </w:rPr>
        <w:t>列表中每一元素都是可变的</w:t>
      </w:r>
    </w:p>
    <w:p w:rsidR="00086358" w:rsidRDefault="00086358" w:rsidP="0017527F">
      <w:pPr>
        <w:pStyle w:val="af"/>
        <w:numPr>
          <w:ilvl w:val="1"/>
          <w:numId w:val="9"/>
        </w:numPr>
        <w:ind w:firstLineChars="0"/>
      </w:pPr>
      <w:r>
        <w:rPr>
          <w:rFonts w:hint="eastAsia"/>
        </w:rPr>
        <w:t>列表中的元素是有序的，每一个元素都有一个位置</w:t>
      </w:r>
    </w:p>
    <w:p w:rsidR="00086358" w:rsidRDefault="00086358" w:rsidP="0017527F">
      <w:pPr>
        <w:pStyle w:val="af"/>
        <w:numPr>
          <w:ilvl w:val="1"/>
          <w:numId w:val="9"/>
        </w:numPr>
        <w:ind w:firstLineChars="0"/>
      </w:pPr>
      <w:r>
        <w:rPr>
          <w:rFonts w:hint="eastAsia"/>
        </w:rPr>
        <w:t>列表可以容纳</w:t>
      </w:r>
      <w:r>
        <w:rPr>
          <w:rFonts w:hint="eastAsia"/>
        </w:rPr>
        <w:t>Python</w:t>
      </w:r>
      <w:r>
        <w:rPr>
          <w:rFonts w:hint="eastAsia"/>
        </w:rPr>
        <w:t>中的任何对象</w:t>
      </w:r>
    </w:p>
    <w:p w:rsidR="00CB1193" w:rsidRPr="00DD7EFE" w:rsidRDefault="00CB1193" w:rsidP="00CB1193">
      <w:pPr>
        <w:pStyle w:val="af"/>
        <w:numPr>
          <w:ilvl w:val="0"/>
          <w:numId w:val="9"/>
        </w:numPr>
        <w:ind w:firstLineChars="0"/>
        <w:rPr>
          <w:b/>
        </w:rPr>
      </w:pPr>
      <w:r w:rsidRPr="00DD7EFE">
        <w:rPr>
          <w:rFonts w:hint="eastAsia"/>
          <w:b/>
        </w:rPr>
        <w:t>创建</w:t>
      </w:r>
      <w:r w:rsidRPr="00DD7EFE">
        <w:rPr>
          <w:rFonts w:hint="eastAsia"/>
          <w:b/>
        </w:rPr>
        <w:t>L</w:t>
      </w:r>
      <w:r w:rsidRPr="00DD7EFE">
        <w:rPr>
          <w:b/>
        </w:rPr>
        <w:t>ist</w:t>
      </w:r>
    </w:p>
    <w:p w:rsidR="00CB1193" w:rsidRDefault="00CB1193" w:rsidP="00CB119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D1DC236" wp14:editId="1D1DDF64">
            <wp:extent cx="3514725" cy="504825"/>
            <wp:effectExtent l="0" t="0" r="9525" b="9525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BC" w:rsidRPr="00DD7EFE" w:rsidRDefault="005029BC" w:rsidP="00CB1193">
      <w:pPr>
        <w:pStyle w:val="af"/>
        <w:numPr>
          <w:ilvl w:val="0"/>
          <w:numId w:val="9"/>
        </w:numPr>
        <w:ind w:firstLineChars="0"/>
        <w:rPr>
          <w:b/>
        </w:rPr>
      </w:pPr>
      <w:r w:rsidRPr="00DD7EFE">
        <w:rPr>
          <w:rFonts w:hint="eastAsia"/>
          <w:b/>
        </w:rPr>
        <w:t>使用</w:t>
      </w:r>
      <w:r w:rsidRPr="00DD7EFE">
        <w:rPr>
          <w:rFonts w:hint="eastAsia"/>
          <w:b/>
        </w:rPr>
        <w:t>l</w:t>
      </w:r>
      <w:r w:rsidRPr="00DD7EFE">
        <w:rPr>
          <w:b/>
        </w:rPr>
        <w:t>ist() Constructor</w:t>
      </w:r>
      <w:r w:rsidRPr="00DD7EFE">
        <w:rPr>
          <w:rFonts w:hint="eastAsia"/>
          <w:b/>
        </w:rPr>
        <w:t>创建</w:t>
      </w:r>
      <w:r w:rsidRPr="00DD7EFE">
        <w:rPr>
          <w:rFonts w:hint="eastAsia"/>
          <w:b/>
        </w:rPr>
        <w:t>List</w:t>
      </w:r>
    </w:p>
    <w:p w:rsidR="005029BC" w:rsidRDefault="005029BC" w:rsidP="005029B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CCFF51E" wp14:editId="0A47AE07">
            <wp:extent cx="5274310" cy="372110"/>
            <wp:effectExtent l="0" t="0" r="2540" b="889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BC" w:rsidRDefault="005029BC" w:rsidP="005029BC">
      <w:pPr>
        <w:ind w:firstLineChars="0" w:firstLine="0"/>
        <w:jc w:val="center"/>
      </w:pPr>
      <w:r>
        <w:rPr>
          <w:rFonts w:hint="eastAsia"/>
        </w:rPr>
        <w:t>输出：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['apple', 'banana', 'cherry']</w:t>
      </w:r>
    </w:p>
    <w:p w:rsidR="00CB1193" w:rsidRPr="00DD7EFE" w:rsidRDefault="00CB1193" w:rsidP="00CB1193">
      <w:pPr>
        <w:pStyle w:val="af"/>
        <w:numPr>
          <w:ilvl w:val="0"/>
          <w:numId w:val="9"/>
        </w:numPr>
        <w:ind w:firstLineChars="0"/>
        <w:rPr>
          <w:b/>
        </w:rPr>
      </w:pPr>
      <w:r w:rsidRPr="00DD7EFE">
        <w:rPr>
          <w:rFonts w:hint="eastAsia"/>
          <w:b/>
        </w:rPr>
        <w:t>得到</w:t>
      </w:r>
      <w:r w:rsidRPr="00DD7EFE">
        <w:rPr>
          <w:rFonts w:hint="eastAsia"/>
          <w:b/>
        </w:rPr>
        <w:t>List</w:t>
      </w:r>
      <w:r w:rsidRPr="00DD7EFE">
        <w:rPr>
          <w:rFonts w:hint="eastAsia"/>
          <w:b/>
        </w:rPr>
        <w:t>中元素</w:t>
      </w:r>
    </w:p>
    <w:p w:rsidR="00CB1193" w:rsidRDefault="00CB1193" w:rsidP="00CB119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E0A728E" wp14:editId="71D9B755">
            <wp:extent cx="3486150" cy="457200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93" w:rsidRDefault="00CB1193" w:rsidP="00CB1193">
      <w:pPr>
        <w:ind w:firstLineChars="0" w:firstLine="0"/>
        <w:jc w:val="center"/>
      </w:pPr>
      <w:r>
        <w:rPr>
          <w:rFonts w:hint="eastAsia"/>
        </w:rPr>
        <w:t>输出：</w:t>
      </w:r>
      <w:r>
        <w:rPr>
          <w:rFonts w:hint="eastAsia"/>
        </w:rPr>
        <w:t>b</w:t>
      </w:r>
      <w:r>
        <w:t>anana</w:t>
      </w:r>
    </w:p>
    <w:p w:rsidR="00CB1193" w:rsidRPr="00DD7EFE" w:rsidRDefault="00CB1193" w:rsidP="00CB1193">
      <w:pPr>
        <w:pStyle w:val="af"/>
        <w:numPr>
          <w:ilvl w:val="0"/>
          <w:numId w:val="9"/>
        </w:numPr>
        <w:ind w:firstLineChars="0"/>
        <w:rPr>
          <w:b/>
        </w:rPr>
      </w:pPr>
      <w:r w:rsidRPr="00DD7EFE">
        <w:rPr>
          <w:rFonts w:hint="eastAsia"/>
          <w:b/>
        </w:rPr>
        <w:lastRenderedPageBreak/>
        <w:t>改变</w:t>
      </w:r>
      <w:r w:rsidRPr="00DD7EFE">
        <w:rPr>
          <w:rFonts w:hint="eastAsia"/>
          <w:b/>
        </w:rPr>
        <w:t>List</w:t>
      </w:r>
      <w:r w:rsidRPr="00DD7EFE">
        <w:rPr>
          <w:rFonts w:hint="eastAsia"/>
          <w:b/>
        </w:rPr>
        <w:t>中元素值</w:t>
      </w:r>
    </w:p>
    <w:p w:rsidR="00CB1193" w:rsidRDefault="00CB1193" w:rsidP="00CB119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09CA9C0" wp14:editId="1E500B43">
            <wp:extent cx="3514725" cy="714375"/>
            <wp:effectExtent l="0" t="0" r="9525" b="9525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93" w:rsidRPr="00DD7EFE" w:rsidRDefault="00CB1193" w:rsidP="00CB1193">
      <w:pPr>
        <w:pStyle w:val="af"/>
        <w:numPr>
          <w:ilvl w:val="0"/>
          <w:numId w:val="9"/>
        </w:numPr>
        <w:ind w:firstLineChars="0"/>
        <w:rPr>
          <w:b/>
        </w:rPr>
      </w:pPr>
      <w:r w:rsidRPr="00DD7EFE">
        <w:rPr>
          <w:rFonts w:hint="eastAsia"/>
          <w:b/>
        </w:rPr>
        <w:t>通过</w:t>
      </w:r>
      <w:r w:rsidRPr="00DD7EFE">
        <w:rPr>
          <w:rFonts w:hint="eastAsia"/>
          <w:b/>
        </w:rPr>
        <w:t>f</w:t>
      </w:r>
      <w:r w:rsidRPr="00DD7EFE">
        <w:rPr>
          <w:b/>
        </w:rPr>
        <w:t>or</w:t>
      </w:r>
      <w:r w:rsidRPr="00DD7EFE">
        <w:rPr>
          <w:rFonts w:hint="eastAsia"/>
          <w:b/>
        </w:rPr>
        <w:t>循环遍历</w:t>
      </w:r>
      <w:r w:rsidRPr="00DD7EFE">
        <w:rPr>
          <w:rFonts w:hint="eastAsia"/>
          <w:b/>
        </w:rPr>
        <w:t>List</w:t>
      </w:r>
      <w:r w:rsidRPr="00DD7EFE">
        <w:rPr>
          <w:rFonts w:hint="eastAsia"/>
          <w:b/>
        </w:rPr>
        <w:t>中元素</w:t>
      </w:r>
    </w:p>
    <w:p w:rsidR="00CB1193" w:rsidRDefault="00CB1193" w:rsidP="00CB119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0862F1C" wp14:editId="71CD2440">
            <wp:extent cx="3495675" cy="685800"/>
            <wp:effectExtent l="0" t="0" r="9525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93" w:rsidRPr="00DD7EFE" w:rsidRDefault="00CB1193" w:rsidP="00CB1193">
      <w:pPr>
        <w:pStyle w:val="af"/>
        <w:numPr>
          <w:ilvl w:val="0"/>
          <w:numId w:val="9"/>
        </w:numPr>
        <w:ind w:firstLineChars="0"/>
        <w:rPr>
          <w:b/>
        </w:rPr>
      </w:pPr>
      <w:r w:rsidRPr="00DD7EFE">
        <w:rPr>
          <w:rFonts w:hint="eastAsia"/>
          <w:b/>
        </w:rPr>
        <w:t>检验是否有某个元素</w:t>
      </w:r>
    </w:p>
    <w:p w:rsidR="00CB1193" w:rsidRDefault="00CB1193" w:rsidP="00CB119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B314725" wp14:editId="4D7E7B8F">
            <wp:extent cx="3819525" cy="704850"/>
            <wp:effectExtent l="0" t="0" r="9525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93" w:rsidRPr="00DD7EFE" w:rsidRDefault="00CB1193" w:rsidP="00CB1193">
      <w:pPr>
        <w:pStyle w:val="af"/>
        <w:numPr>
          <w:ilvl w:val="0"/>
          <w:numId w:val="9"/>
        </w:numPr>
        <w:ind w:firstLineChars="0"/>
        <w:rPr>
          <w:b/>
        </w:rPr>
      </w:pPr>
      <w:r w:rsidRPr="00DD7EFE">
        <w:rPr>
          <w:rFonts w:hint="eastAsia"/>
          <w:b/>
        </w:rPr>
        <w:t>List</w:t>
      </w:r>
      <w:r w:rsidRPr="00DD7EFE">
        <w:rPr>
          <w:rFonts w:hint="eastAsia"/>
          <w:b/>
        </w:rPr>
        <w:t>的长度</w:t>
      </w:r>
    </w:p>
    <w:p w:rsidR="00CB1193" w:rsidRDefault="00CB1193" w:rsidP="00CB119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C32A717" wp14:editId="3BEF5409">
            <wp:extent cx="3495675" cy="504825"/>
            <wp:effectExtent l="0" t="0" r="9525" b="952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93" w:rsidRPr="00DD7EFE" w:rsidRDefault="00CB1193" w:rsidP="00CB1193">
      <w:pPr>
        <w:pStyle w:val="af"/>
        <w:numPr>
          <w:ilvl w:val="0"/>
          <w:numId w:val="9"/>
        </w:numPr>
        <w:ind w:firstLineChars="0"/>
        <w:rPr>
          <w:b/>
        </w:rPr>
      </w:pPr>
      <w:r w:rsidRPr="00DD7EFE">
        <w:rPr>
          <w:rFonts w:hint="eastAsia"/>
          <w:b/>
        </w:rPr>
        <w:t>增加元素</w:t>
      </w:r>
    </w:p>
    <w:p w:rsidR="00CB1193" w:rsidRDefault="00CB1193" w:rsidP="00CB119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73299C2" wp14:editId="3EDF05FF">
            <wp:extent cx="3486150" cy="704850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93" w:rsidRDefault="00CB1193" w:rsidP="00CB1193">
      <w:pPr>
        <w:ind w:firstLineChars="0" w:firstLine="0"/>
        <w:jc w:val="center"/>
      </w:pPr>
      <w:r>
        <w:rPr>
          <w:rFonts w:hint="eastAsia"/>
        </w:rPr>
        <w:t>在后面增加元素</w:t>
      </w:r>
    </w:p>
    <w:p w:rsidR="00CB1193" w:rsidRDefault="005029BC" w:rsidP="00CB119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A9BFEB2" wp14:editId="255F9E86">
            <wp:extent cx="3438525" cy="714375"/>
            <wp:effectExtent l="0" t="0" r="9525" b="9525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BC" w:rsidRDefault="005029BC" w:rsidP="00CB1193">
      <w:pPr>
        <w:ind w:firstLineChars="0" w:firstLine="0"/>
        <w:jc w:val="center"/>
      </w:pPr>
      <w:r>
        <w:rPr>
          <w:rFonts w:hint="eastAsia"/>
        </w:rPr>
        <w:t>输出：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['apple', 'orange', 'banana', 'cherry']</w:t>
      </w:r>
    </w:p>
    <w:p w:rsidR="00CB1193" w:rsidRPr="00DD7EFE" w:rsidRDefault="00232325" w:rsidP="00CB1193">
      <w:pPr>
        <w:pStyle w:val="af"/>
        <w:numPr>
          <w:ilvl w:val="0"/>
          <w:numId w:val="9"/>
        </w:numPr>
        <w:ind w:firstLineChars="0"/>
        <w:rPr>
          <w:b/>
        </w:rPr>
      </w:pPr>
      <w:r w:rsidRPr="00DD7EFE">
        <w:rPr>
          <w:rFonts w:hint="eastAsia"/>
          <w:b/>
        </w:rPr>
        <w:t>移</w:t>
      </w:r>
      <w:r w:rsidR="00CB1193" w:rsidRPr="00DD7EFE">
        <w:rPr>
          <w:rFonts w:hint="eastAsia"/>
          <w:b/>
        </w:rPr>
        <w:t>除元素</w:t>
      </w:r>
    </w:p>
    <w:p w:rsidR="00CB1193" w:rsidRDefault="00232325" w:rsidP="0023232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E34C752" wp14:editId="3CB8D8D4">
            <wp:extent cx="3467100" cy="647700"/>
            <wp:effectExtent l="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25" w:rsidRDefault="00232325" w:rsidP="00232325">
      <w:pPr>
        <w:ind w:firstLineChars="0" w:firstLine="0"/>
        <w:jc w:val="center"/>
      </w:pPr>
      <w:r>
        <w:rPr>
          <w:rFonts w:hint="eastAsia"/>
        </w:rPr>
        <w:t>移除指定元素</w:t>
      </w:r>
    </w:p>
    <w:p w:rsidR="00232325" w:rsidRDefault="00232325" w:rsidP="0023232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5F6EBFB" wp14:editId="7BF56E5B">
            <wp:extent cx="3524250" cy="714375"/>
            <wp:effectExtent l="0" t="0" r="0" b="9525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25" w:rsidRDefault="00232325" w:rsidP="00232325">
      <w:pPr>
        <w:ind w:firstLineChars="0" w:firstLine="0"/>
        <w:jc w:val="center"/>
      </w:pPr>
      <w:r>
        <w:rPr>
          <w:rFonts w:hint="eastAsia"/>
        </w:rPr>
        <w:lastRenderedPageBreak/>
        <w:t>移除指定编号的元素或最后一个元素（没有指定编号）</w:t>
      </w:r>
    </w:p>
    <w:p w:rsidR="00232325" w:rsidRDefault="00232325" w:rsidP="0023232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580056A" wp14:editId="2B3F6322">
            <wp:extent cx="3524250" cy="704850"/>
            <wp:effectExtent l="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25" w:rsidRDefault="00232325" w:rsidP="00232325">
      <w:pPr>
        <w:ind w:firstLineChars="0" w:firstLine="0"/>
        <w:jc w:val="center"/>
      </w:pPr>
      <w:r>
        <w:rPr>
          <w:rFonts w:hint="eastAsia"/>
        </w:rPr>
        <w:t>移除指定编号的元素</w:t>
      </w:r>
    </w:p>
    <w:p w:rsidR="00232325" w:rsidRDefault="00232325" w:rsidP="0023232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E8DBFE" wp14:editId="6B345FF3">
            <wp:extent cx="5274310" cy="573405"/>
            <wp:effectExtent l="0" t="0" r="254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25" w:rsidRDefault="00232325" w:rsidP="00232325">
      <w:pPr>
        <w:ind w:firstLineChars="0" w:firstLine="0"/>
        <w:jc w:val="center"/>
      </w:pPr>
      <w:r>
        <w:rPr>
          <w:rFonts w:hint="eastAsia"/>
        </w:rPr>
        <w:t>删除列表本身</w:t>
      </w:r>
    </w:p>
    <w:p w:rsidR="00232325" w:rsidRDefault="00232325" w:rsidP="0023232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7922002" wp14:editId="5605390E">
            <wp:extent cx="3268134" cy="642912"/>
            <wp:effectExtent l="0" t="0" r="0" b="508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04578" cy="65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325" w:rsidRDefault="00232325" w:rsidP="00232325">
      <w:pPr>
        <w:ind w:firstLineChars="0" w:firstLine="0"/>
        <w:jc w:val="center"/>
      </w:pPr>
      <w:r>
        <w:rPr>
          <w:rFonts w:hint="eastAsia"/>
        </w:rPr>
        <w:t>清空列表</w:t>
      </w:r>
    </w:p>
    <w:p w:rsidR="00CB1193" w:rsidRPr="00DD7EFE" w:rsidRDefault="005029BC" w:rsidP="00CB1193">
      <w:pPr>
        <w:pStyle w:val="af"/>
        <w:numPr>
          <w:ilvl w:val="0"/>
          <w:numId w:val="9"/>
        </w:numPr>
        <w:ind w:firstLineChars="0"/>
        <w:rPr>
          <w:b/>
        </w:rPr>
      </w:pPr>
      <w:r w:rsidRPr="00DD7EFE">
        <w:rPr>
          <w:rFonts w:hint="eastAsia"/>
          <w:b/>
        </w:rPr>
        <w:t>List</w:t>
      </w:r>
      <w:r w:rsidRPr="00DD7EFE">
        <w:rPr>
          <w:rFonts w:hint="eastAsia"/>
          <w:b/>
        </w:rPr>
        <w:t>的方法</w:t>
      </w:r>
    </w:p>
    <w:p w:rsidR="005029BC" w:rsidRDefault="00232325" w:rsidP="00232325">
      <w:pPr>
        <w:ind w:firstLineChars="0" w:firstLine="0"/>
      </w:pPr>
      <w:r>
        <w:rPr>
          <w:noProof/>
        </w:rPr>
        <w:drawing>
          <wp:inline distT="0" distB="0" distL="0" distR="0" wp14:anchorId="543EB93E" wp14:editId="168A0A16">
            <wp:extent cx="5274310" cy="3312795"/>
            <wp:effectExtent l="0" t="0" r="2540" b="1905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BC" w:rsidRDefault="0017527F" w:rsidP="0017527F">
      <w:pPr>
        <w:pStyle w:val="1"/>
      </w:pPr>
      <w:bookmarkStart w:id="9" w:name="_Toc534701007"/>
      <w:r>
        <w:rPr>
          <w:rFonts w:hint="eastAsia"/>
        </w:rPr>
        <w:t>元组</w:t>
      </w:r>
      <w:r>
        <w:rPr>
          <w:rFonts w:hint="eastAsia"/>
        </w:rPr>
        <w:t>Tuple</w:t>
      </w:r>
      <w:bookmarkEnd w:id="9"/>
    </w:p>
    <w:p w:rsidR="0017527F" w:rsidRDefault="0017527F" w:rsidP="0017527F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Tuple</w:t>
      </w:r>
      <w:r>
        <w:rPr>
          <w:rFonts w:hint="eastAsia"/>
        </w:rPr>
        <w:t>定义：一组有序</w:t>
      </w:r>
      <w:r w:rsidR="00086358">
        <w:rPr>
          <w:rFonts w:hint="eastAsia"/>
        </w:rPr>
        <w:t>但</w:t>
      </w:r>
      <w:r>
        <w:rPr>
          <w:rFonts w:hint="eastAsia"/>
        </w:rPr>
        <w:t>不可改变其值的元素集合</w:t>
      </w:r>
      <w:r w:rsidR="00086358">
        <w:rPr>
          <w:rFonts w:hint="eastAsia"/>
        </w:rPr>
        <w:t>，稳固版的列表</w:t>
      </w:r>
      <w:r>
        <w:rPr>
          <w:rFonts w:hint="eastAsia"/>
        </w:rPr>
        <w:t>。</w:t>
      </w:r>
    </w:p>
    <w:p w:rsidR="0017527F" w:rsidRDefault="0017527F" w:rsidP="0017527F">
      <w:pPr>
        <w:pStyle w:val="af"/>
        <w:numPr>
          <w:ilvl w:val="0"/>
          <w:numId w:val="10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T</w:t>
      </w:r>
      <w:r>
        <w:t>uple</w:t>
      </w:r>
    </w:p>
    <w:p w:rsidR="0017527F" w:rsidRDefault="0017527F" w:rsidP="0017527F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29F1F12" wp14:editId="74ACB853">
            <wp:extent cx="3543300" cy="514350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F" w:rsidRDefault="0017527F" w:rsidP="0017527F">
      <w:pPr>
        <w:ind w:firstLineChars="0" w:firstLine="0"/>
        <w:jc w:val="center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hint="eastAsia"/>
        </w:rPr>
        <w:t>输出：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('apple', 'banana', 'cherry')</w:t>
      </w:r>
    </w:p>
    <w:p w:rsidR="0017527F" w:rsidRDefault="0017527F" w:rsidP="0017527F">
      <w:pPr>
        <w:pStyle w:val="1"/>
      </w:pPr>
      <w:bookmarkStart w:id="10" w:name="_Toc534701008"/>
      <w:r w:rsidRPr="0017527F">
        <w:rPr>
          <w:rFonts w:hint="eastAsia"/>
        </w:rPr>
        <w:t>集合</w:t>
      </w:r>
      <w:r>
        <w:rPr>
          <w:rFonts w:hint="eastAsia"/>
        </w:rPr>
        <w:t>Set</w:t>
      </w:r>
      <w:bookmarkEnd w:id="10"/>
    </w:p>
    <w:p w:rsidR="0017527F" w:rsidRDefault="0017527F" w:rsidP="0017527F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定义：一组</w:t>
      </w:r>
      <w:r w:rsidR="00086358">
        <w:rPr>
          <w:rFonts w:hint="eastAsia"/>
        </w:rPr>
        <w:t>无</w:t>
      </w:r>
      <w:r>
        <w:rPr>
          <w:rFonts w:hint="eastAsia"/>
        </w:rPr>
        <w:t>序并且没有编号的元素集合</w:t>
      </w:r>
      <w:r w:rsidR="00086358">
        <w:rPr>
          <w:rFonts w:hint="eastAsia"/>
        </w:rPr>
        <w:t>，接近于数学上集合的概念。</w:t>
      </w:r>
    </w:p>
    <w:p w:rsidR="0017527F" w:rsidRDefault="0017527F" w:rsidP="0017527F">
      <w:pPr>
        <w:pStyle w:val="af"/>
        <w:numPr>
          <w:ilvl w:val="0"/>
          <w:numId w:val="11"/>
        </w:numPr>
        <w:ind w:firstLineChars="0"/>
      </w:pPr>
      <w:r>
        <w:rPr>
          <w:rFonts w:hint="eastAsia"/>
        </w:rPr>
        <w:t>创建集合：</w:t>
      </w:r>
    </w:p>
    <w:p w:rsidR="0017527F" w:rsidRDefault="0017527F" w:rsidP="0017527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5CA7F0" wp14:editId="6B92BB7C">
            <wp:extent cx="3371850" cy="514350"/>
            <wp:effectExtent l="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7F" w:rsidRDefault="0017527F" w:rsidP="0017527F">
      <w:pPr>
        <w:ind w:firstLineChars="0" w:firstLine="0"/>
        <w:jc w:val="center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hint="eastAsia"/>
        </w:rPr>
        <w:t>输出：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{'apple', 'banana', 'cherry'}</w:t>
      </w:r>
    </w:p>
    <w:p w:rsidR="0017527F" w:rsidRDefault="0017527F" w:rsidP="0017527F">
      <w:pPr>
        <w:pStyle w:val="1"/>
      </w:pPr>
      <w:bookmarkStart w:id="11" w:name="_Toc534701009"/>
      <w:r>
        <w:rPr>
          <w:rFonts w:hint="eastAsia"/>
        </w:rPr>
        <w:t>字典</w:t>
      </w:r>
      <w:r>
        <w:rPr>
          <w:rFonts w:hint="eastAsia"/>
        </w:rPr>
        <w:t>Dictionary</w:t>
      </w:r>
      <w:bookmarkEnd w:id="11"/>
    </w:p>
    <w:p w:rsidR="0017527F" w:rsidRPr="00DD7EFE" w:rsidRDefault="00086358" w:rsidP="0017527F">
      <w:pPr>
        <w:pStyle w:val="af"/>
        <w:numPr>
          <w:ilvl w:val="0"/>
          <w:numId w:val="14"/>
        </w:numPr>
        <w:ind w:firstLineChars="0"/>
        <w:rPr>
          <w:b/>
        </w:rPr>
      </w:pPr>
      <w:r w:rsidRPr="00DD7EFE">
        <w:rPr>
          <w:rFonts w:hint="eastAsia"/>
          <w:b/>
        </w:rPr>
        <w:t>特征：</w:t>
      </w:r>
    </w:p>
    <w:p w:rsidR="00086358" w:rsidRDefault="00086358" w:rsidP="00086358">
      <w:pPr>
        <w:pStyle w:val="af"/>
        <w:numPr>
          <w:ilvl w:val="1"/>
          <w:numId w:val="14"/>
        </w:numPr>
        <w:ind w:firstLineChars="0"/>
      </w:pPr>
      <w:r>
        <w:rPr>
          <w:rFonts w:hint="eastAsia"/>
        </w:rPr>
        <w:t>字典中的数据必须是以键值对的形式出现</w:t>
      </w:r>
    </w:p>
    <w:p w:rsidR="00086358" w:rsidRDefault="00086358" w:rsidP="00086358">
      <w:pPr>
        <w:pStyle w:val="af"/>
        <w:numPr>
          <w:ilvl w:val="1"/>
          <w:numId w:val="14"/>
        </w:numPr>
        <w:ind w:firstLineChars="0"/>
      </w:pPr>
      <w:r>
        <w:rPr>
          <w:rFonts w:hint="eastAsia"/>
        </w:rPr>
        <w:t>逻辑上讲，键是不能重复的，而值可以重复</w:t>
      </w:r>
    </w:p>
    <w:p w:rsidR="00086358" w:rsidRDefault="00086358" w:rsidP="00086358">
      <w:pPr>
        <w:pStyle w:val="af"/>
        <w:numPr>
          <w:ilvl w:val="1"/>
          <w:numId w:val="14"/>
        </w:numPr>
        <w:ind w:firstLineChars="0"/>
      </w:pPr>
      <w:r>
        <w:rPr>
          <w:rFonts w:hint="eastAsia"/>
        </w:rPr>
        <w:t>字典中的键（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）是不可变的，也就是无法修改的；而值（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）是可变的，可修改的，可以是任何对象。</w:t>
      </w:r>
    </w:p>
    <w:p w:rsidR="00086358" w:rsidRPr="00DD7EFE" w:rsidRDefault="00086358" w:rsidP="00086358">
      <w:pPr>
        <w:pStyle w:val="af"/>
        <w:numPr>
          <w:ilvl w:val="0"/>
          <w:numId w:val="14"/>
        </w:numPr>
        <w:ind w:firstLineChars="0"/>
        <w:rPr>
          <w:b/>
        </w:rPr>
      </w:pPr>
      <w:r w:rsidRPr="00DD7EFE">
        <w:rPr>
          <w:rFonts w:hint="eastAsia"/>
          <w:b/>
        </w:rPr>
        <w:t>创建</w:t>
      </w:r>
      <w:r w:rsidRPr="00DD7EFE">
        <w:rPr>
          <w:rFonts w:hint="eastAsia"/>
          <w:b/>
        </w:rPr>
        <w:t>Dictionary</w:t>
      </w:r>
    </w:p>
    <w:p w:rsidR="00086358" w:rsidRDefault="00086358" w:rsidP="0008635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7CD8F04" wp14:editId="2D22DD69">
            <wp:extent cx="1838325" cy="1400175"/>
            <wp:effectExtent l="0" t="0" r="9525" b="9525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58" w:rsidRDefault="00086358" w:rsidP="00086358">
      <w:pPr>
        <w:ind w:firstLineChars="0" w:firstLine="0"/>
        <w:jc w:val="center"/>
      </w:pPr>
      <w:r>
        <w:rPr>
          <w:rFonts w:hint="eastAsia"/>
        </w:rPr>
        <w:t>输出：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{'brand': 'Ford', 'model': 'Mustang', 'year': 1964}</w:t>
      </w:r>
    </w:p>
    <w:p w:rsidR="00086358" w:rsidRDefault="00667E74" w:rsidP="00667E74">
      <w:pPr>
        <w:pStyle w:val="1"/>
      </w:pPr>
      <w:bookmarkStart w:id="12" w:name="_Toc534701010"/>
      <w:r>
        <w:rPr>
          <w:rFonts w:hint="eastAsia"/>
        </w:rPr>
        <w:lastRenderedPageBreak/>
        <w:t>If</w:t>
      </w:r>
      <w:r>
        <w:t>…Else</w:t>
      </w:r>
      <w:bookmarkEnd w:id="12"/>
    </w:p>
    <w:p w:rsidR="00667E74" w:rsidRPr="00DD7EFE" w:rsidRDefault="00667E74" w:rsidP="00667E74">
      <w:pPr>
        <w:pStyle w:val="af"/>
        <w:numPr>
          <w:ilvl w:val="0"/>
          <w:numId w:val="15"/>
        </w:numPr>
        <w:ind w:firstLineChars="0"/>
        <w:rPr>
          <w:b/>
        </w:rPr>
      </w:pPr>
      <w:r w:rsidRPr="00DD7EFE">
        <w:rPr>
          <w:rFonts w:hint="eastAsia"/>
          <w:b/>
        </w:rPr>
        <w:t>注意缩进</w:t>
      </w:r>
    </w:p>
    <w:p w:rsidR="00667E74" w:rsidRDefault="00667E74" w:rsidP="00667E74">
      <w:pPr>
        <w:ind w:firstLine="480"/>
        <w:jc w:val="center"/>
      </w:pPr>
      <w:r>
        <w:rPr>
          <w:noProof/>
        </w:rPr>
        <w:drawing>
          <wp:inline distT="0" distB="0" distL="0" distR="0" wp14:anchorId="4884A9B1" wp14:editId="3B125EFB">
            <wp:extent cx="2819400" cy="1857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74" w:rsidRPr="00DD7EFE" w:rsidRDefault="00667E74" w:rsidP="00667E74">
      <w:pPr>
        <w:pStyle w:val="af"/>
        <w:numPr>
          <w:ilvl w:val="0"/>
          <w:numId w:val="15"/>
        </w:numPr>
        <w:ind w:firstLineChars="0"/>
        <w:rPr>
          <w:b/>
        </w:rPr>
      </w:pPr>
      <w:r w:rsidRPr="00DD7EFE">
        <w:rPr>
          <w:rFonts w:hint="eastAsia"/>
          <w:b/>
        </w:rPr>
        <w:t>简易格式</w:t>
      </w:r>
    </w:p>
    <w:p w:rsidR="00667E74" w:rsidRDefault="00667E74" w:rsidP="00667E74">
      <w:pPr>
        <w:ind w:firstLine="480"/>
        <w:jc w:val="center"/>
      </w:pPr>
      <w:r>
        <w:rPr>
          <w:noProof/>
        </w:rPr>
        <w:drawing>
          <wp:inline distT="0" distB="0" distL="0" distR="0" wp14:anchorId="375FF07F" wp14:editId="2B045009">
            <wp:extent cx="3295650" cy="2762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74" w:rsidRDefault="00667E74" w:rsidP="00667E74">
      <w:pPr>
        <w:ind w:firstLine="480"/>
        <w:jc w:val="center"/>
      </w:pPr>
      <w:r>
        <w:rPr>
          <w:noProof/>
        </w:rPr>
        <w:drawing>
          <wp:inline distT="0" distB="0" distL="0" distR="0" wp14:anchorId="09B0F8D9" wp14:editId="5BD1E379">
            <wp:extent cx="2990850" cy="257175"/>
            <wp:effectExtent l="0" t="0" r="0" b="9525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74" w:rsidRDefault="00667E74" w:rsidP="00667E74">
      <w:pPr>
        <w:ind w:firstLine="480"/>
        <w:jc w:val="center"/>
      </w:pPr>
      <w:r>
        <w:rPr>
          <w:noProof/>
        </w:rPr>
        <w:drawing>
          <wp:inline distT="0" distB="0" distL="0" distR="0" wp14:anchorId="252B54CC" wp14:editId="260A4AAA">
            <wp:extent cx="5229225" cy="238125"/>
            <wp:effectExtent l="0" t="0" r="9525" b="9525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74" w:rsidRDefault="00667E74" w:rsidP="00667E74">
      <w:pPr>
        <w:pStyle w:val="1"/>
      </w:pPr>
      <w:bookmarkStart w:id="13" w:name="_Toc534701011"/>
      <w:r>
        <w:t>W</w:t>
      </w:r>
      <w:r>
        <w:rPr>
          <w:rFonts w:hint="eastAsia"/>
        </w:rPr>
        <w:t>h</w:t>
      </w:r>
      <w:r>
        <w:t>ile Loops</w:t>
      </w:r>
      <w:bookmarkEnd w:id="13"/>
    </w:p>
    <w:p w:rsidR="00667E74" w:rsidRPr="00DD7EFE" w:rsidRDefault="00667E74" w:rsidP="00667E74">
      <w:pPr>
        <w:pStyle w:val="af"/>
        <w:numPr>
          <w:ilvl w:val="0"/>
          <w:numId w:val="16"/>
        </w:numPr>
        <w:ind w:firstLineChars="0"/>
        <w:rPr>
          <w:b/>
        </w:rPr>
      </w:pPr>
      <w:r w:rsidRPr="00DD7EFE">
        <w:rPr>
          <w:rFonts w:hint="eastAsia"/>
          <w:b/>
        </w:rPr>
        <w:t>W</w:t>
      </w:r>
      <w:r w:rsidRPr="00DD7EFE">
        <w:rPr>
          <w:b/>
        </w:rPr>
        <w:t>hile</w:t>
      </w:r>
    </w:p>
    <w:p w:rsidR="00667E74" w:rsidRDefault="00667E74" w:rsidP="00667E74">
      <w:pPr>
        <w:ind w:firstLine="480"/>
        <w:jc w:val="center"/>
      </w:pPr>
      <w:r>
        <w:rPr>
          <w:noProof/>
        </w:rPr>
        <w:drawing>
          <wp:inline distT="0" distB="0" distL="0" distR="0" wp14:anchorId="5E13238C" wp14:editId="37789EC0">
            <wp:extent cx="1171575" cy="914400"/>
            <wp:effectExtent l="0" t="0" r="9525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74" w:rsidRPr="00DD7EFE" w:rsidRDefault="00667E74" w:rsidP="00667E74">
      <w:pPr>
        <w:pStyle w:val="af"/>
        <w:numPr>
          <w:ilvl w:val="0"/>
          <w:numId w:val="16"/>
        </w:numPr>
        <w:ind w:firstLineChars="0"/>
        <w:rPr>
          <w:b/>
        </w:rPr>
      </w:pPr>
      <w:r w:rsidRPr="00DD7EFE">
        <w:rPr>
          <w:rFonts w:hint="eastAsia"/>
          <w:b/>
        </w:rPr>
        <w:t>b</w:t>
      </w:r>
      <w:r w:rsidRPr="00DD7EFE">
        <w:rPr>
          <w:b/>
        </w:rPr>
        <w:t>reak</w:t>
      </w:r>
    </w:p>
    <w:p w:rsidR="00667E74" w:rsidRDefault="00667E74" w:rsidP="00667E74">
      <w:pPr>
        <w:ind w:firstLine="480"/>
        <w:jc w:val="center"/>
      </w:pPr>
      <w:r>
        <w:rPr>
          <w:noProof/>
        </w:rPr>
        <w:drawing>
          <wp:inline distT="0" distB="0" distL="0" distR="0" wp14:anchorId="6741E625" wp14:editId="044669AC">
            <wp:extent cx="1219200" cy="1466850"/>
            <wp:effectExtent l="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74" w:rsidRDefault="00667E74" w:rsidP="00667E74">
      <w:pPr>
        <w:ind w:firstLine="480"/>
        <w:jc w:val="center"/>
      </w:pPr>
      <w:r>
        <w:rPr>
          <w:rFonts w:hint="eastAsia"/>
        </w:rPr>
        <w:t>输出：</w:t>
      </w:r>
      <w:r>
        <w:rPr>
          <w:rFonts w:hint="eastAsia"/>
        </w:rPr>
        <w:t>1,2,3</w:t>
      </w:r>
    </w:p>
    <w:p w:rsidR="00667E74" w:rsidRPr="00DD7EFE" w:rsidRDefault="00667E74" w:rsidP="00667E74">
      <w:pPr>
        <w:pStyle w:val="af"/>
        <w:numPr>
          <w:ilvl w:val="0"/>
          <w:numId w:val="16"/>
        </w:numPr>
        <w:ind w:firstLineChars="0"/>
        <w:rPr>
          <w:b/>
        </w:rPr>
      </w:pPr>
      <w:r w:rsidRPr="00DD7EFE">
        <w:rPr>
          <w:rFonts w:hint="eastAsia"/>
          <w:b/>
        </w:rPr>
        <w:lastRenderedPageBreak/>
        <w:t>c</w:t>
      </w:r>
      <w:r w:rsidRPr="00DD7EFE">
        <w:rPr>
          <w:b/>
        </w:rPr>
        <w:t>ontinue</w:t>
      </w:r>
    </w:p>
    <w:p w:rsidR="00667E74" w:rsidRDefault="00667E74" w:rsidP="00667E74">
      <w:pPr>
        <w:ind w:firstLine="480"/>
        <w:jc w:val="center"/>
      </w:pPr>
      <w:r>
        <w:rPr>
          <w:noProof/>
        </w:rPr>
        <w:drawing>
          <wp:inline distT="0" distB="0" distL="0" distR="0" wp14:anchorId="54F21815" wp14:editId="29EFA2F5">
            <wp:extent cx="1181100" cy="1419225"/>
            <wp:effectExtent l="0" t="0" r="0" b="9525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74" w:rsidRDefault="00667E74" w:rsidP="00667E74">
      <w:pPr>
        <w:ind w:firstLine="480"/>
        <w:jc w:val="center"/>
      </w:pPr>
      <w:r>
        <w:rPr>
          <w:rFonts w:hint="eastAsia"/>
        </w:rPr>
        <w:t>输出：</w:t>
      </w:r>
      <w:r>
        <w:rPr>
          <w:rFonts w:hint="eastAsia"/>
        </w:rPr>
        <w:t>1</w:t>
      </w:r>
      <w:r>
        <w:t>,2,4,5,6</w:t>
      </w:r>
    </w:p>
    <w:p w:rsidR="00667E74" w:rsidRDefault="00667E74" w:rsidP="00667E74">
      <w:pPr>
        <w:pStyle w:val="1"/>
      </w:pPr>
      <w:bookmarkStart w:id="14" w:name="_Toc534701012"/>
      <w:r>
        <w:rPr>
          <w:rFonts w:hint="eastAsia"/>
        </w:rPr>
        <w:t>F</w:t>
      </w:r>
      <w:r>
        <w:t>or Loops</w:t>
      </w:r>
      <w:bookmarkEnd w:id="14"/>
    </w:p>
    <w:p w:rsidR="00667E74" w:rsidRDefault="003E3461" w:rsidP="00667E74">
      <w:pPr>
        <w:ind w:firstLine="480"/>
      </w:pPr>
      <w:r w:rsidRPr="003E3461">
        <w:t>A for loop is used for iterating over a sequence (that is either a list, a tuple, a dictionary, a set, or a string).</w:t>
      </w:r>
    </w:p>
    <w:p w:rsidR="003E3461" w:rsidRPr="00DD7EFE" w:rsidRDefault="007169C8" w:rsidP="007169C8">
      <w:pPr>
        <w:pStyle w:val="af"/>
        <w:numPr>
          <w:ilvl w:val="0"/>
          <w:numId w:val="17"/>
        </w:numPr>
        <w:ind w:firstLineChars="0"/>
        <w:rPr>
          <w:b/>
          <w:noProof/>
        </w:rPr>
      </w:pPr>
      <w:r w:rsidRPr="00DD7EFE">
        <w:rPr>
          <w:b/>
          <w:noProof/>
        </w:rPr>
        <w:t>Print each fruit in a fruit list:</w:t>
      </w:r>
    </w:p>
    <w:p w:rsidR="007169C8" w:rsidRDefault="007169C8" w:rsidP="007169C8">
      <w:pPr>
        <w:ind w:firstLine="480"/>
        <w:jc w:val="center"/>
      </w:pPr>
      <w:r>
        <w:rPr>
          <w:noProof/>
        </w:rPr>
        <w:drawing>
          <wp:inline distT="0" distB="0" distL="0" distR="0" wp14:anchorId="7B09D048" wp14:editId="0E3102E2">
            <wp:extent cx="3314700" cy="771525"/>
            <wp:effectExtent l="0" t="0" r="0" b="9525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C8" w:rsidRDefault="007169C8" w:rsidP="007169C8">
      <w:pPr>
        <w:ind w:firstLine="48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3C713E76" wp14:editId="1E4F410B">
            <wp:extent cx="561975" cy="638175"/>
            <wp:effectExtent l="0" t="0" r="9525" b="9525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C8" w:rsidRPr="00DD7EFE" w:rsidRDefault="007169C8" w:rsidP="007169C8">
      <w:pPr>
        <w:pStyle w:val="af"/>
        <w:numPr>
          <w:ilvl w:val="0"/>
          <w:numId w:val="17"/>
        </w:numPr>
        <w:ind w:firstLineChars="0"/>
        <w:rPr>
          <w:b/>
          <w:noProof/>
        </w:rPr>
      </w:pPr>
      <w:r w:rsidRPr="00DD7EFE">
        <w:rPr>
          <w:b/>
          <w:noProof/>
        </w:rPr>
        <w:t>Loop through the letters in the word "banana":</w:t>
      </w:r>
    </w:p>
    <w:p w:rsidR="007169C8" w:rsidRDefault="007169C8" w:rsidP="007169C8">
      <w:pPr>
        <w:ind w:firstLine="480"/>
      </w:pPr>
      <w:r>
        <w:rPr>
          <w:noProof/>
        </w:rPr>
        <w:drawing>
          <wp:inline distT="0" distB="0" distL="0" distR="0" wp14:anchorId="3BB0AE4D" wp14:editId="462BC66C">
            <wp:extent cx="1685925" cy="581025"/>
            <wp:effectExtent l="0" t="0" r="9525" b="9525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C8" w:rsidRDefault="007169C8" w:rsidP="007169C8">
      <w:pPr>
        <w:ind w:firstLine="48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061F4EA5" wp14:editId="55DE86B7">
            <wp:extent cx="190500" cy="1304925"/>
            <wp:effectExtent l="0" t="0" r="0" b="9525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C8" w:rsidRPr="00DD7EFE" w:rsidRDefault="007169C8" w:rsidP="007169C8">
      <w:pPr>
        <w:pStyle w:val="af"/>
        <w:numPr>
          <w:ilvl w:val="0"/>
          <w:numId w:val="17"/>
        </w:numPr>
        <w:ind w:firstLineChars="0"/>
        <w:rPr>
          <w:b/>
          <w:noProof/>
        </w:rPr>
      </w:pPr>
      <w:r w:rsidRPr="00DD7EFE">
        <w:rPr>
          <w:rFonts w:hint="eastAsia"/>
          <w:b/>
          <w:noProof/>
        </w:rPr>
        <w:t>r</w:t>
      </w:r>
      <w:r w:rsidRPr="00DD7EFE">
        <w:rPr>
          <w:b/>
          <w:noProof/>
        </w:rPr>
        <w:t>ange()</w:t>
      </w:r>
      <w:r w:rsidRPr="00DD7EFE">
        <w:rPr>
          <w:rFonts w:hint="eastAsia"/>
          <w:b/>
          <w:noProof/>
        </w:rPr>
        <w:t>函数：</w:t>
      </w:r>
      <w:r w:rsidRPr="00DD7EFE">
        <w:rPr>
          <w:b/>
          <w:noProof/>
        </w:rPr>
        <w:t>starting from 0 by default, and increments by 1 (by default),</w:t>
      </w:r>
      <w:r w:rsidRPr="007169C8">
        <w:t xml:space="preserve"> </w:t>
      </w:r>
      <w:r w:rsidRPr="00DD7EFE">
        <w:rPr>
          <w:b/>
          <w:noProof/>
        </w:rPr>
        <w:t>and ends at a specified number</w:t>
      </w:r>
    </w:p>
    <w:p w:rsidR="007169C8" w:rsidRDefault="002A3296" w:rsidP="007169C8">
      <w:pPr>
        <w:ind w:firstLine="480"/>
      </w:pPr>
      <w:r>
        <w:rPr>
          <w:noProof/>
        </w:rPr>
        <w:lastRenderedPageBreak/>
        <w:drawing>
          <wp:inline distT="0" distB="0" distL="0" distR="0" wp14:anchorId="6D976D4B" wp14:editId="3186A315">
            <wp:extent cx="1543050" cy="457200"/>
            <wp:effectExtent l="0" t="0" r="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96" w:rsidRDefault="002A3296" w:rsidP="007169C8">
      <w:pPr>
        <w:ind w:firstLine="48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747BFA22" wp14:editId="2398767A">
            <wp:extent cx="285750" cy="1333500"/>
            <wp:effectExtent l="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C8" w:rsidRPr="00DD7EFE" w:rsidRDefault="002A3296" w:rsidP="002A3296">
      <w:pPr>
        <w:pStyle w:val="af"/>
        <w:numPr>
          <w:ilvl w:val="0"/>
          <w:numId w:val="17"/>
        </w:numPr>
        <w:ind w:firstLineChars="0"/>
        <w:rPr>
          <w:b/>
          <w:noProof/>
        </w:rPr>
      </w:pPr>
      <w:r w:rsidRPr="00DD7EFE">
        <w:rPr>
          <w:rFonts w:hint="eastAsia"/>
          <w:b/>
          <w:noProof/>
        </w:rPr>
        <w:t>rang</w:t>
      </w:r>
      <w:r w:rsidRPr="00DD7EFE">
        <w:rPr>
          <w:b/>
          <w:noProof/>
        </w:rPr>
        <w:t>e(): Using the start parameter</w:t>
      </w:r>
    </w:p>
    <w:p w:rsidR="002A3296" w:rsidRDefault="00F550E9" w:rsidP="002A3296">
      <w:pPr>
        <w:ind w:firstLine="480"/>
      </w:pPr>
      <w:r>
        <w:rPr>
          <w:noProof/>
        </w:rPr>
        <w:drawing>
          <wp:inline distT="0" distB="0" distL="0" distR="0" wp14:anchorId="46A82BDD" wp14:editId="2ED98F3E">
            <wp:extent cx="1857375" cy="457200"/>
            <wp:effectExtent l="0" t="0" r="9525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9" w:rsidRDefault="00F550E9" w:rsidP="002A3296">
      <w:pPr>
        <w:ind w:firstLine="48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219D617A" wp14:editId="05E25839">
            <wp:extent cx="200025" cy="838200"/>
            <wp:effectExtent l="0" t="0" r="9525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96" w:rsidRPr="00DD7EFE" w:rsidRDefault="00F550E9" w:rsidP="00F550E9">
      <w:pPr>
        <w:pStyle w:val="af"/>
        <w:numPr>
          <w:ilvl w:val="0"/>
          <w:numId w:val="17"/>
        </w:numPr>
        <w:ind w:firstLineChars="0"/>
        <w:rPr>
          <w:b/>
          <w:noProof/>
        </w:rPr>
      </w:pPr>
      <w:r w:rsidRPr="00DD7EFE">
        <w:rPr>
          <w:b/>
          <w:noProof/>
        </w:rPr>
        <w:t>Increment the sequence with 3 (default is 1):</w:t>
      </w:r>
    </w:p>
    <w:p w:rsidR="00F550E9" w:rsidRDefault="00F550E9" w:rsidP="00F550E9">
      <w:pPr>
        <w:ind w:firstLine="480"/>
      </w:pPr>
      <w:r>
        <w:rPr>
          <w:noProof/>
        </w:rPr>
        <w:drawing>
          <wp:inline distT="0" distB="0" distL="0" distR="0" wp14:anchorId="6A56EF2C" wp14:editId="5520FD02">
            <wp:extent cx="2209800" cy="419100"/>
            <wp:effectExtent l="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9" w:rsidRDefault="00F550E9" w:rsidP="00F550E9">
      <w:pPr>
        <w:ind w:firstLine="48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4F7A13E7" wp14:editId="7A55F7A9">
            <wp:extent cx="342900" cy="2085975"/>
            <wp:effectExtent l="0" t="0" r="0" b="9525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9" w:rsidRPr="00DD7EFE" w:rsidRDefault="00F550E9" w:rsidP="00F550E9">
      <w:pPr>
        <w:pStyle w:val="af"/>
        <w:numPr>
          <w:ilvl w:val="0"/>
          <w:numId w:val="17"/>
        </w:numPr>
        <w:ind w:firstLineChars="0"/>
        <w:rPr>
          <w:b/>
          <w:noProof/>
        </w:rPr>
      </w:pPr>
      <w:r w:rsidRPr="00DD7EFE">
        <w:rPr>
          <w:rFonts w:hint="eastAsia"/>
          <w:b/>
          <w:noProof/>
        </w:rPr>
        <w:t>El</w:t>
      </w:r>
      <w:r w:rsidRPr="00DD7EFE">
        <w:rPr>
          <w:b/>
          <w:noProof/>
        </w:rPr>
        <w:t>se in For Loop</w:t>
      </w:r>
    </w:p>
    <w:p w:rsidR="00F550E9" w:rsidRDefault="00F550E9" w:rsidP="00F550E9">
      <w:pPr>
        <w:ind w:firstLine="480"/>
      </w:pPr>
      <w:r>
        <w:rPr>
          <w:noProof/>
        </w:rPr>
        <w:drawing>
          <wp:inline distT="0" distB="0" distL="0" distR="0" wp14:anchorId="7D1D3F48" wp14:editId="1AC7DE05">
            <wp:extent cx="2457450" cy="1000125"/>
            <wp:effectExtent l="0" t="0" r="0" b="9525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9" w:rsidRDefault="00F550E9" w:rsidP="00F550E9">
      <w:pPr>
        <w:ind w:firstLine="480"/>
      </w:pPr>
      <w:r>
        <w:rPr>
          <w:rFonts w:hint="eastAsia"/>
        </w:rPr>
        <w:lastRenderedPageBreak/>
        <w:t>输出：</w:t>
      </w:r>
      <w:r>
        <w:rPr>
          <w:noProof/>
        </w:rPr>
        <w:drawing>
          <wp:inline distT="0" distB="0" distL="0" distR="0" wp14:anchorId="3B76792E" wp14:editId="4E015836">
            <wp:extent cx="1409700" cy="1524000"/>
            <wp:effectExtent l="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9" w:rsidRPr="00DD7EFE" w:rsidRDefault="00F550E9" w:rsidP="00F550E9">
      <w:pPr>
        <w:pStyle w:val="af"/>
        <w:numPr>
          <w:ilvl w:val="0"/>
          <w:numId w:val="17"/>
        </w:numPr>
        <w:ind w:firstLineChars="0"/>
        <w:rPr>
          <w:b/>
          <w:noProof/>
        </w:rPr>
      </w:pPr>
      <w:r w:rsidRPr="00DD7EFE">
        <w:rPr>
          <w:b/>
          <w:noProof/>
        </w:rPr>
        <w:t>Nested Loops</w:t>
      </w:r>
    </w:p>
    <w:p w:rsidR="00F550E9" w:rsidRDefault="00F550E9" w:rsidP="00F550E9">
      <w:pPr>
        <w:ind w:firstLine="480"/>
      </w:pPr>
      <w:r>
        <w:rPr>
          <w:noProof/>
        </w:rPr>
        <w:drawing>
          <wp:inline distT="0" distB="0" distL="0" distR="0" wp14:anchorId="3B9DAFDF" wp14:editId="4B5768BA">
            <wp:extent cx="3305175" cy="1362075"/>
            <wp:effectExtent l="0" t="0" r="9525" b="9525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9" w:rsidRDefault="00F550E9" w:rsidP="00F550E9">
      <w:pPr>
        <w:ind w:firstLine="48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7FA72824" wp14:editId="47932DEB">
            <wp:extent cx="1076325" cy="1895475"/>
            <wp:effectExtent l="0" t="0" r="9525" b="9525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F7" w:rsidRPr="00DD7EFE" w:rsidRDefault="005E1FF7" w:rsidP="005E1FF7">
      <w:pPr>
        <w:pStyle w:val="af"/>
        <w:numPr>
          <w:ilvl w:val="0"/>
          <w:numId w:val="17"/>
        </w:numPr>
        <w:ind w:firstLineChars="0"/>
        <w:rPr>
          <w:b/>
          <w:noProof/>
        </w:rPr>
      </w:pPr>
      <w:r w:rsidRPr="00DD7EFE">
        <w:rPr>
          <w:b/>
          <w:noProof/>
        </w:rPr>
        <w:t>zip()</w:t>
      </w:r>
      <w:r w:rsidRPr="00DD7EFE">
        <w:rPr>
          <w:rFonts w:hint="eastAsia"/>
          <w:b/>
          <w:noProof/>
        </w:rPr>
        <w:t>函数</w:t>
      </w:r>
    </w:p>
    <w:p w:rsidR="005E1FF7" w:rsidRDefault="004C699E" w:rsidP="00F550E9">
      <w:pPr>
        <w:ind w:firstLine="480"/>
      </w:pPr>
      <w:r>
        <w:rPr>
          <w:noProof/>
        </w:rPr>
        <w:drawing>
          <wp:inline distT="0" distB="0" distL="0" distR="0" wp14:anchorId="4A0974EB" wp14:editId="48C78BC5">
            <wp:extent cx="2933700" cy="1812805"/>
            <wp:effectExtent l="0" t="0" r="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944750" cy="18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F7" w:rsidRDefault="005E1FF7" w:rsidP="00F550E9">
      <w:pPr>
        <w:ind w:firstLine="480"/>
      </w:pPr>
      <w:r>
        <w:rPr>
          <w:rFonts w:hint="eastAsia"/>
        </w:rPr>
        <w:t>输出：</w:t>
      </w:r>
    </w:p>
    <w:p w:rsidR="005E1FF7" w:rsidRDefault="004C699E" w:rsidP="00F550E9">
      <w:pPr>
        <w:ind w:firstLine="480"/>
      </w:pPr>
      <w:r>
        <w:rPr>
          <w:noProof/>
        </w:rPr>
        <w:drawing>
          <wp:inline distT="0" distB="0" distL="0" distR="0" wp14:anchorId="29A58DFE" wp14:editId="7A2B07CF">
            <wp:extent cx="3445933" cy="937198"/>
            <wp:effectExtent l="0" t="0" r="2540" b="0"/>
            <wp:docPr id="252" name="图片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464660" cy="94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FD" w:rsidRPr="00DD7EFE" w:rsidRDefault="00D868FD" w:rsidP="00D868FD">
      <w:pPr>
        <w:pStyle w:val="af"/>
        <w:numPr>
          <w:ilvl w:val="0"/>
          <w:numId w:val="17"/>
        </w:numPr>
        <w:ind w:firstLineChars="0"/>
        <w:rPr>
          <w:b/>
          <w:noProof/>
        </w:rPr>
      </w:pPr>
      <w:r w:rsidRPr="00DD7EFE">
        <w:rPr>
          <w:b/>
          <w:noProof/>
        </w:rPr>
        <w:lastRenderedPageBreak/>
        <w:t>enumerate()</w:t>
      </w:r>
      <w:r w:rsidRPr="00DD7EFE">
        <w:rPr>
          <w:b/>
          <w:noProof/>
        </w:rPr>
        <w:t>函数</w:t>
      </w:r>
    </w:p>
    <w:p w:rsidR="00D868FD" w:rsidRDefault="004C699E" w:rsidP="00D868FD">
      <w:pPr>
        <w:ind w:firstLine="480"/>
      </w:pPr>
      <w:r>
        <w:rPr>
          <w:noProof/>
        </w:rPr>
        <w:drawing>
          <wp:inline distT="0" distB="0" distL="0" distR="0" wp14:anchorId="66CA97FB" wp14:editId="66A93414">
            <wp:extent cx="3890433" cy="1563948"/>
            <wp:effectExtent l="0" t="0" r="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924254" cy="15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FD" w:rsidRDefault="00DC7B65" w:rsidP="00F550E9">
      <w:pPr>
        <w:ind w:firstLine="480"/>
      </w:pPr>
      <w:r>
        <w:rPr>
          <w:rFonts w:hint="eastAsia"/>
        </w:rPr>
        <w:t>输出：</w:t>
      </w:r>
    </w:p>
    <w:p w:rsidR="00DC7B65" w:rsidRDefault="004C699E" w:rsidP="00F550E9">
      <w:pPr>
        <w:ind w:firstLine="480"/>
      </w:pPr>
      <w:r>
        <w:rPr>
          <w:noProof/>
        </w:rPr>
        <w:drawing>
          <wp:inline distT="0" distB="0" distL="0" distR="0" wp14:anchorId="7201162D" wp14:editId="668DF3DE">
            <wp:extent cx="4318000" cy="1305381"/>
            <wp:effectExtent l="0" t="0" r="6350" b="9525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323480" cy="13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FD" w:rsidRPr="00DD7EFE" w:rsidRDefault="00D868FD" w:rsidP="00DD7EFE">
      <w:pPr>
        <w:pStyle w:val="af"/>
        <w:numPr>
          <w:ilvl w:val="0"/>
          <w:numId w:val="8"/>
        </w:numPr>
        <w:ind w:firstLineChars="0"/>
        <w:rPr>
          <w:b/>
        </w:rPr>
      </w:pPr>
      <w:r w:rsidRPr="00DD7EFE">
        <w:rPr>
          <w:rFonts w:hint="eastAsia"/>
          <w:b/>
        </w:rPr>
        <w:t>推导式</w:t>
      </w:r>
      <w:r w:rsidRPr="00DD7EFE">
        <w:rPr>
          <w:rFonts w:hint="eastAsia"/>
          <w:b/>
        </w:rPr>
        <w:t>-</w:t>
      </w:r>
      <w:r w:rsidRPr="00DD7EFE">
        <w:rPr>
          <w:rFonts w:hint="eastAsia"/>
          <w:b/>
        </w:rPr>
        <w:t>列表解析式</w:t>
      </w:r>
    </w:p>
    <w:p w:rsidR="00D868FD" w:rsidRDefault="00D868FD" w:rsidP="00D868FD">
      <w:pPr>
        <w:ind w:firstLine="480"/>
        <w:rPr>
          <w:noProof/>
        </w:rPr>
      </w:pPr>
      <w:r>
        <w:rPr>
          <w:rFonts w:hint="eastAsia"/>
          <w:noProof/>
        </w:rPr>
        <w:t>列表解析式不仅方便，并且在执行效率上要高于普通方。</w:t>
      </w:r>
    </w:p>
    <w:p w:rsidR="00D868FD" w:rsidRDefault="00D868FD" w:rsidP="00D868FD">
      <w:pPr>
        <w:pStyle w:val="af"/>
        <w:numPr>
          <w:ilvl w:val="1"/>
          <w:numId w:val="17"/>
        </w:numPr>
        <w:ind w:firstLineChars="0"/>
        <w:rPr>
          <w:noProof/>
        </w:rPr>
      </w:pPr>
      <w:r>
        <w:rPr>
          <w:rFonts w:hint="eastAsia"/>
          <w:noProof/>
        </w:rPr>
        <w:t>例</w:t>
      </w:r>
      <w:r>
        <w:rPr>
          <w:noProof/>
        </w:rPr>
        <w:t>1</w:t>
      </w:r>
    </w:p>
    <w:p w:rsidR="00D868FD" w:rsidRDefault="004C699E" w:rsidP="00F550E9">
      <w:pPr>
        <w:ind w:firstLine="480"/>
      </w:pPr>
      <w:r>
        <w:rPr>
          <w:noProof/>
        </w:rPr>
        <w:drawing>
          <wp:inline distT="0" distB="0" distL="0" distR="0" wp14:anchorId="1A00C9A0" wp14:editId="552B2D20">
            <wp:extent cx="4195233" cy="2564315"/>
            <wp:effectExtent l="0" t="0" r="0" b="762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199451" cy="25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FD" w:rsidRDefault="00D868FD" w:rsidP="00F550E9">
      <w:pPr>
        <w:ind w:firstLine="480"/>
      </w:pPr>
      <w:r>
        <w:rPr>
          <w:rFonts w:hint="eastAsia"/>
        </w:rPr>
        <w:t>输出：</w:t>
      </w:r>
    </w:p>
    <w:p w:rsidR="00D868FD" w:rsidRDefault="004C699E" w:rsidP="00F550E9">
      <w:pPr>
        <w:ind w:firstLine="480"/>
      </w:pPr>
      <w:r>
        <w:rPr>
          <w:noProof/>
        </w:rPr>
        <w:drawing>
          <wp:inline distT="0" distB="0" distL="0" distR="0" wp14:anchorId="327A2CFF" wp14:editId="2EF39DF6">
            <wp:extent cx="3086100" cy="617220"/>
            <wp:effectExtent l="0" t="0" r="0" b="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100321" cy="62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FD" w:rsidRDefault="00D868FD" w:rsidP="00D868FD">
      <w:pPr>
        <w:pStyle w:val="af"/>
        <w:numPr>
          <w:ilvl w:val="1"/>
          <w:numId w:val="17"/>
        </w:numPr>
        <w:ind w:firstLineChars="0"/>
        <w:rPr>
          <w:noProof/>
        </w:rPr>
      </w:pPr>
      <w:r>
        <w:rPr>
          <w:noProof/>
        </w:rPr>
        <w:t>例</w:t>
      </w:r>
      <w:r>
        <w:rPr>
          <w:rFonts w:hint="eastAsia"/>
          <w:noProof/>
        </w:rPr>
        <w:t>2</w:t>
      </w:r>
    </w:p>
    <w:p w:rsidR="00D868FD" w:rsidRDefault="00D868FD" w:rsidP="00F550E9">
      <w:pPr>
        <w:ind w:firstLine="480"/>
      </w:pPr>
      <w:r>
        <w:rPr>
          <w:noProof/>
        </w:rPr>
        <w:lastRenderedPageBreak/>
        <w:drawing>
          <wp:inline distT="0" distB="0" distL="0" distR="0" wp14:anchorId="2925B7BC" wp14:editId="024AEE48">
            <wp:extent cx="3119967" cy="1637363"/>
            <wp:effectExtent l="0" t="0" r="4445" b="127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140676" cy="16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FD" w:rsidRDefault="00D868FD" w:rsidP="00F550E9">
      <w:pPr>
        <w:ind w:firstLine="480"/>
      </w:pPr>
      <w:r>
        <w:t>输出：</w:t>
      </w:r>
    </w:p>
    <w:p w:rsidR="00D868FD" w:rsidRDefault="00D868FD" w:rsidP="00F550E9">
      <w:pPr>
        <w:ind w:firstLine="480"/>
      </w:pPr>
      <w:r>
        <w:rPr>
          <w:noProof/>
        </w:rPr>
        <w:drawing>
          <wp:inline distT="0" distB="0" distL="0" distR="0" wp14:anchorId="6FBFCA27" wp14:editId="011AA04A">
            <wp:extent cx="3509433" cy="930384"/>
            <wp:effectExtent l="0" t="0" r="0" b="3175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548708" cy="94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9" w:rsidRDefault="000B66A7" w:rsidP="000B66A7">
      <w:pPr>
        <w:pStyle w:val="1"/>
      </w:pPr>
      <w:bookmarkStart w:id="15" w:name="_Toc534701013"/>
      <w:r>
        <w:rPr>
          <w:rFonts w:hint="eastAsia"/>
        </w:rPr>
        <w:t>Re</w:t>
      </w:r>
      <w:r>
        <w:t>cursion</w:t>
      </w:r>
      <w:bookmarkEnd w:id="15"/>
    </w:p>
    <w:p w:rsidR="000B66A7" w:rsidRDefault="000B66A7" w:rsidP="000B66A7">
      <w:pPr>
        <w:ind w:firstLine="480"/>
      </w:pPr>
      <w:r>
        <w:rPr>
          <w:noProof/>
        </w:rPr>
        <w:drawing>
          <wp:inline distT="0" distB="0" distL="0" distR="0" wp14:anchorId="78B285DF" wp14:editId="7BB5782B">
            <wp:extent cx="3286125" cy="2324100"/>
            <wp:effectExtent l="0" t="0" r="9525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7" w:rsidRDefault="000B66A7" w:rsidP="000B66A7">
      <w:pPr>
        <w:ind w:firstLine="480"/>
      </w:pPr>
      <w:r>
        <w:rPr>
          <w:rFonts w:hint="eastAsia"/>
        </w:rPr>
        <w:t>输出：</w:t>
      </w:r>
      <w:r>
        <w:rPr>
          <w:noProof/>
        </w:rPr>
        <w:drawing>
          <wp:inline distT="0" distB="0" distL="0" distR="0" wp14:anchorId="3034712B" wp14:editId="50F461E0">
            <wp:extent cx="2124075" cy="1485900"/>
            <wp:effectExtent l="0" t="0" r="9525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7" w:rsidRDefault="000B66A7" w:rsidP="000B66A7">
      <w:pPr>
        <w:pStyle w:val="1"/>
      </w:pPr>
      <w:bookmarkStart w:id="16" w:name="_Toc534701014"/>
      <w:r>
        <w:rPr>
          <w:rFonts w:hint="eastAsia"/>
        </w:rPr>
        <w:lastRenderedPageBreak/>
        <w:t>Functions</w:t>
      </w:r>
      <w:bookmarkEnd w:id="16"/>
    </w:p>
    <w:p w:rsidR="000B66A7" w:rsidRDefault="000B66A7" w:rsidP="000B66A7">
      <w:pPr>
        <w:pStyle w:val="af"/>
        <w:numPr>
          <w:ilvl w:val="0"/>
          <w:numId w:val="18"/>
        </w:numPr>
        <w:ind w:firstLineChars="0"/>
      </w:pPr>
      <w:r w:rsidRPr="000B66A7">
        <w:t>Creating</w:t>
      </w:r>
      <w:r w:rsidR="006C1B27">
        <w:t xml:space="preserve"> </w:t>
      </w:r>
      <w:r w:rsidR="006C1B27">
        <w:rPr>
          <w:rFonts w:hint="eastAsia"/>
        </w:rPr>
        <w:t>a</w:t>
      </w:r>
      <w:r w:rsidR="006C1B27">
        <w:t>nd calling</w:t>
      </w:r>
      <w:r w:rsidRPr="000B66A7">
        <w:t xml:space="preserve"> a Function</w:t>
      </w:r>
    </w:p>
    <w:p w:rsidR="000B66A7" w:rsidRDefault="006C1B27" w:rsidP="000B66A7">
      <w:pPr>
        <w:ind w:firstLine="480"/>
      </w:pPr>
      <w:r>
        <w:rPr>
          <w:noProof/>
        </w:rPr>
        <w:drawing>
          <wp:inline distT="0" distB="0" distL="0" distR="0" wp14:anchorId="4F116BC9" wp14:editId="12B40F59">
            <wp:extent cx="2752725" cy="904875"/>
            <wp:effectExtent l="0" t="0" r="9525" b="9525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A7" w:rsidRDefault="006C1B27" w:rsidP="006C1B27">
      <w:pPr>
        <w:pStyle w:val="af"/>
        <w:numPr>
          <w:ilvl w:val="0"/>
          <w:numId w:val="18"/>
        </w:numPr>
        <w:ind w:firstLineChars="0"/>
      </w:pPr>
      <w:r w:rsidRPr="006C1B27">
        <w:t>Default Parameter Value</w:t>
      </w:r>
    </w:p>
    <w:p w:rsidR="006C1B27" w:rsidRDefault="006C1B27" w:rsidP="006C1B27">
      <w:pPr>
        <w:ind w:firstLine="480"/>
      </w:pPr>
      <w:r>
        <w:rPr>
          <w:noProof/>
        </w:rPr>
        <w:drawing>
          <wp:inline distT="0" distB="0" distL="0" distR="0" wp14:anchorId="5BF122F3" wp14:editId="48D60122">
            <wp:extent cx="3152775" cy="1609725"/>
            <wp:effectExtent l="0" t="0" r="9525" b="9525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27" w:rsidRDefault="006C1B27" w:rsidP="006C1B27">
      <w:pPr>
        <w:pStyle w:val="af"/>
        <w:numPr>
          <w:ilvl w:val="0"/>
          <w:numId w:val="18"/>
        </w:numPr>
        <w:ind w:firstLineChars="0"/>
      </w:pPr>
      <w:r w:rsidRPr="006C1B27">
        <w:t>Return Values</w:t>
      </w:r>
    </w:p>
    <w:p w:rsidR="006C1B27" w:rsidRDefault="006C1B27" w:rsidP="006C1B27">
      <w:pPr>
        <w:ind w:firstLine="480"/>
      </w:pPr>
      <w:r>
        <w:rPr>
          <w:noProof/>
        </w:rPr>
        <w:drawing>
          <wp:inline distT="0" distB="0" distL="0" distR="0" wp14:anchorId="2F7B6B80" wp14:editId="7D58335C">
            <wp:extent cx="1933575" cy="1466850"/>
            <wp:effectExtent l="0" t="0" r="9525" b="0"/>
            <wp:docPr id="235" name="图片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B27" w:rsidRDefault="00C72EA1" w:rsidP="006C1B27">
      <w:pPr>
        <w:pStyle w:val="af"/>
        <w:numPr>
          <w:ilvl w:val="0"/>
          <w:numId w:val="18"/>
        </w:numPr>
        <w:ind w:firstLineChars="0"/>
      </w:pPr>
      <w:r>
        <w:rPr>
          <w:rFonts w:hint="eastAsia"/>
        </w:rPr>
        <w:t>B</w:t>
      </w:r>
      <w:r>
        <w:t>uilt-in Functions</w:t>
      </w:r>
    </w:p>
    <w:p w:rsidR="00C72EA1" w:rsidRDefault="00C72EA1" w:rsidP="00C72EA1">
      <w:pPr>
        <w:ind w:firstLine="480"/>
      </w:pPr>
      <w:r>
        <w:rPr>
          <w:noProof/>
        </w:rPr>
        <w:drawing>
          <wp:inline distT="0" distB="0" distL="0" distR="0" wp14:anchorId="5B0DC483" wp14:editId="0F31D990">
            <wp:extent cx="5274310" cy="2381885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A1" w:rsidRDefault="006C3367" w:rsidP="006C3367">
      <w:pPr>
        <w:pStyle w:val="1"/>
      </w:pPr>
      <w:bookmarkStart w:id="17" w:name="_Toc534701015"/>
      <w:r>
        <w:lastRenderedPageBreak/>
        <w:t>项目</w:t>
      </w:r>
      <w:bookmarkEnd w:id="17"/>
    </w:p>
    <w:p w:rsidR="006C3367" w:rsidRPr="006C3367" w:rsidRDefault="006C3367" w:rsidP="006C3367">
      <w:pPr>
        <w:ind w:firstLine="480"/>
      </w:pPr>
      <w:r>
        <w:t>从</w:t>
      </w:r>
      <w:r>
        <w:rPr>
          <w:rFonts w:hint="eastAsia"/>
        </w:rPr>
        <w:t>一个</w:t>
      </w:r>
      <w:r>
        <w:rPr>
          <w:rFonts w:hint="eastAsia"/>
        </w:rPr>
        <w:t>t</w:t>
      </w:r>
      <w:r>
        <w:t>xt</w:t>
      </w:r>
      <w:r>
        <w:t>文本中读取单词，统计每个单词出现的频率，按词频从大到</w:t>
      </w:r>
      <w:r w:rsidR="00DD7EFE">
        <w:t>小</w:t>
      </w:r>
      <w:r>
        <w:t>排列。</w:t>
      </w:r>
    </w:p>
    <w:p w:rsidR="006C3367" w:rsidRDefault="00260C15" w:rsidP="00260C1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A678872" wp14:editId="313FD769">
            <wp:extent cx="5507687" cy="2997200"/>
            <wp:effectExtent l="0" t="0" r="0" b="0"/>
            <wp:docPr id="257" name="图片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508912" cy="299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D5" w:rsidRDefault="009A39D5" w:rsidP="009A39D5">
      <w:pPr>
        <w:ind w:firstLineChars="0" w:firstLine="0"/>
      </w:pPr>
      <w:r>
        <w:rPr>
          <w:rFonts w:hint="eastAsia"/>
        </w:rPr>
        <w:t>输出：</w:t>
      </w:r>
    </w:p>
    <w:p w:rsidR="009A39D5" w:rsidRPr="006C3367" w:rsidRDefault="00260C15" w:rsidP="009A39D5">
      <w:pPr>
        <w:ind w:firstLineChars="0" w:firstLine="0"/>
      </w:pPr>
      <w:bookmarkStart w:id="18" w:name="_GoBack"/>
      <w:r>
        <w:rPr>
          <w:noProof/>
        </w:rPr>
        <w:drawing>
          <wp:inline distT="0" distB="0" distL="0" distR="0" wp14:anchorId="7F2F5C82" wp14:editId="569DDD56">
            <wp:extent cx="5682382" cy="3221567"/>
            <wp:effectExtent l="0" t="0" r="0" b="0"/>
            <wp:docPr id="258" name="图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683639" cy="322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17527F" w:rsidRDefault="006C3367" w:rsidP="006C3367">
      <w:pPr>
        <w:ind w:firstLineChars="0" w:firstLine="0"/>
        <w:jc w:val="left"/>
      </w:pPr>
      <w:r>
        <w:t>说明：</w:t>
      </w:r>
    </w:p>
    <w:p w:rsidR="006C3367" w:rsidRDefault="006C3367" w:rsidP="006C3367">
      <w:pPr>
        <w:pStyle w:val="af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行，引入模块</w:t>
      </w:r>
      <w:r>
        <w:rPr>
          <w:rFonts w:hint="eastAsia"/>
        </w:rPr>
        <w:t>s</w:t>
      </w:r>
      <w:r>
        <w:t>tring</w:t>
      </w:r>
      <w:r>
        <w:t>，其中</w:t>
      </w:r>
      <w:r>
        <w:rPr>
          <w:rFonts w:hint="eastAsia"/>
        </w:rPr>
        <w:t>s</w:t>
      </w:r>
      <w:r>
        <w:t>tring.punctuation</w:t>
      </w:r>
      <w:r>
        <w:t>表</w:t>
      </w:r>
      <w:r>
        <w:lastRenderedPageBreak/>
        <w:t>示：</w:t>
      </w:r>
      <w:r>
        <w:rPr>
          <w:rFonts w:hint="eastAsia"/>
        </w:rPr>
        <w:t>!</w:t>
      </w:r>
      <w:r>
        <w:t>”#$%&amp;’()*+,-./:;&lt;=&gt;?@[\]^_`{|}~</w:t>
      </w:r>
    </w:p>
    <w:p w:rsidR="001D2ED0" w:rsidRDefault="0062789A" w:rsidP="006C3367">
      <w:pPr>
        <w:pStyle w:val="af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行，在文字中去掉了标点符号，并把大写的字母转化成小写</w:t>
      </w:r>
    </w:p>
    <w:p w:rsidR="0062789A" w:rsidRDefault="0062789A" w:rsidP="006C3367">
      <w:pPr>
        <w:pStyle w:val="af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行，将列表用</w:t>
      </w:r>
      <w:r>
        <w:rPr>
          <w:rFonts w:hint="eastAsia"/>
        </w:rPr>
        <w:t>set</w:t>
      </w:r>
      <w:r>
        <w:rPr>
          <w:rFonts w:hint="eastAsia"/>
        </w:rPr>
        <w:t>函数转换成集合，自动去除了其中所有重复的元素</w:t>
      </w:r>
    </w:p>
    <w:p w:rsidR="0062789A" w:rsidRDefault="0062789A" w:rsidP="006C3367">
      <w:pPr>
        <w:pStyle w:val="af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行，创建了一个以单词为键</w:t>
      </w:r>
      <w:r>
        <w:rPr>
          <w:rFonts w:hint="eastAsia"/>
        </w:rPr>
        <w:t>(</w:t>
      </w:r>
      <w:r>
        <w:t>key)</w:t>
      </w:r>
      <w:r>
        <w:rPr>
          <w:rFonts w:hint="eastAsia"/>
        </w:rPr>
        <w:t>出现频率为值</w:t>
      </w:r>
      <w:r>
        <w:rPr>
          <w:rFonts w:hint="eastAsia"/>
        </w:rPr>
        <w:t>(</w:t>
      </w:r>
      <w:r>
        <w:t>value)</w:t>
      </w:r>
      <w:r>
        <w:rPr>
          <w:rFonts w:hint="eastAsia"/>
        </w:rPr>
        <w:t>的字典</w:t>
      </w:r>
    </w:p>
    <w:p w:rsidR="0062789A" w:rsidRDefault="0062789A" w:rsidP="006C3367">
      <w:pPr>
        <w:pStyle w:val="af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第</w:t>
      </w:r>
      <w:r>
        <w:rPr>
          <w:rFonts w:hint="eastAsia"/>
        </w:rPr>
        <w:t>7~</w:t>
      </w:r>
      <w:r>
        <w:t>8</w:t>
      </w:r>
      <w:r>
        <w:rPr>
          <w:rFonts w:hint="eastAsia"/>
        </w:rPr>
        <w:t>行，打印整理后的字典，其中</w:t>
      </w:r>
      <w:r>
        <w:rPr>
          <w:noProof/>
        </w:rPr>
        <w:drawing>
          <wp:inline distT="0" distB="0" distL="0" distR="0" wp14:anchorId="115D3CAF" wp14:editId="7CAA99D7">
            <wp:extent cx="2057400" cy="199599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306168" cy="22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叫做</w:t>
      </w:r>
      <w:r>
        <w:rPr>
          <w:rFonts w:hint="eastAsia"/>
        </w:rPr>
        <w:t>l</w:t>
      </w:r>
      <w:r>
        <w:t>ambda</w:t>
      </w:r>
      <w:r>
        <w:rPr>
          <w:rFonts w:hint="eastAsia"/>
        </w:rPr>
        <w:t>表达式，可以理解为以字典中的值为排序的函数。</w:t>
      </w:r>
    </w:p>
    <w:p w:rsidR="00572C77" w:rsidRPr="00572C77" w:rsidRDefault="00572C77" w:rsidP="00572C77">
      <w:pPr>
        <w:ind w:firstLine="480"/>
      </w:pPr>
    </w:p>
    <w:sectPr w:rsidR="00572C77" w:rsidRPr="00572C77" w:rsidSect="00E70323">
      <w:headerReference w:type="even" r:id="rId97"/>
      <w:headerReference w:type="default" r:id="rId98"/>
      <w:footerReference w:type="even" r:id="rId99"/>
      <w:footerReference w:type="default" r:id="rId100"/>
      <w:headerReference w:type="first" r:id="rId101"/>
      <w:footerReference w:type="first" r:id="rId10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A89" w:rsidRDefault="00413A89" w:rsidP="00111831">
      <w:pPr>
        <w:spacing w:line="240" w:lineRule="auto"/>
        <w:ind w:firstLine="480"/>
      </w:pPr>
      <w:r>
        <w:separator/>
      </w:r>
    </w:p>
  </w:endnote>
  <w:endnote w:type="continuationSeparator" w:id="0">
    <w:p w:rsidR="00413A89" w:rsidRDefault="00413A89" w:rsidP="0011183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31" w:rsidRDefault="00111831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31" w:rsidRDefault="00111831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31" w:rsidRDefault="00111831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A89" w:rsidRDefault="00413A89" w:rsidP="00111831">
      <w:pPr>
        <w:spacing w:line="240" w:lineRule="auto"/>
        <w:ind w:firstLine="480"/>
      </w:pPr>
      <w:r>
        <w:separator/>
      </w:r>
    </w:p>
  </w:footnote>
  <w:footnote w:type="continuationSeparator" w:id="0">
    <w:p w:rsidR="00413A89" w:rsidRDefault="00413A89" w:rsidP="0011183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31" w:rsidRDefault="00111831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31" w:rsidRDefault="00111831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831" w:rsidRDefault="00111831">
    <w:pPr>
      <w:pStyle w:val="af1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60F6"/>
    <w:multiLevelType w:val="hybridMultilevel"/>
    <w:tmpl w:val="9F701E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8E97D44"/>
    <w:multiLevelType w:val="hybridMultilevel"/>
    <w:tmpl w:val="972857E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65DC"/>
    <w:multiLevelType w:val="hybridMultilevel"/>
    <w:tmpl w:val="8272D2C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017953"/>
    <w:multiLevelType w:val="hybridMultilevel"/>
    <w:tmpl w:val="561CE746"/>
    <w:lvl w:ilvl="0" w:tplc="04090019">
      <w:start w:val="1"/>
      <w:numFmt w:val="lowerLetter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89A03F9"/>
    <w:multiLevelType w:val="hybridMultilevel"/>
    <w:tmpl w:val="93C2230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4B5AE5"/>
    <w:multiLevelType w:val="hybridMultilevel"/>
    <w:tmpl w:val="A8EA917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1254D80"/>
    <w:multiLevelType w:val="hybridMultilevel"/>
    <w:tmpl w:val="2196C7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474E86"/>
    <w:multiLevelType w:val="hybridMultilevel"/>
    <w:tmpl w:val="746E16B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A3A378B"/>
    <w:multiLevelType w:val="hybridMultilevel"/>
    <w:tmpl w:val="41A26D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C2F40A9"/>
    <w:multiLevelType w:val="hybridMultilevel"/>
    <w:tmpl w:val="FD0ECE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AAE7299"/>
    <w:multiLevelType w:val="hybridMultilevel"/>
    <w:tmpl w:val="D39A4E8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DBD3468"/>
    <w:multiLevelType w:val="multilevel"/>
    <w:tmpl w:val="2BB0874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4C02E0E"/>
    <w:multiLevelType w:val="hybridMultilevel"/>
    <w:tmpl w:val="FC2CF0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2307BD"/>
    <w:multiLevelType w:val="hybridMultilevel"/>
    <w:tmpl w:val="C82E02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14517DE"/>
    <w:multiLevelType w:val="hybridMultilevel"/>
    <w:tmpl w:val="E08CE3C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58879C2"/>
    <w:multiLevelType w:val="hybridMultilevel"/>
    <w:tmpl w:val="C82E02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8E761BB"/>
    <w:multiLevelType w:val="hybridMultilevel"/>
    <w:tmpl w:val="2C1A59F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1721100"/>
    <w:multiLevelType w:val="hybridMultilevel"/>
    <w:tmpl w:val="9F701EF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704723D2"/>
    <w:multiLevelType w:val="hybridMultilevel"/>
    <w:tmpl w:val="B1C45F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1"/>
  </w:num>
  <w:num w:numId="2">
    <w:abstractNumId w:val="11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2"/>
  </w:num>
  <w:num w:numId="4">
    <w:abstractNumId w:val="7"/>
  </w:num>
  <w:num w:numId="5">
    <w:abstractNumId w:val="6"/>
  </w:num>
  <w:num w:numId="6">
    <w:abstractNumId w:val="10"/>
  </w:num>
  <w:num w:numId="7">
    <w:abstractNumId w:val="4"/>
  </w:num>
  <w:num w:numId="8">
    <w:abstractNumId w:val="12"/>
  </w:num>
  <w:num w:numId="9">
    <w:abstractNumId w:val="13"/>
  </w:num>
  <w:num w:numId="10">
    <w:abstractNumId w:val="15"/>
  </w:num>
  <w:num w:numId="11">
    <w:abstractNumId w:val="16"/>
  </w:num>
  <w:num w:numId="12">
    <w:abstractNumId w:val="11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425" w:hanging="425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3">
    <w:abstractNumId w:val="11"/>
  </w:num>
  <w:num w:numId="14">
    <w:abstractNumId w:val="8"/>
  </w:num>
  <w:num w:numId="15">
    <w:abstractNumId w:val="1"/>
  </w:num>
  <w:num w:numId="16">
    <w:abstractNumId w:val="14"/>
  </w:num>
  <w:num w:numId="17">
    <w:abstractNumId w:val="9"/>
  </w:num>
  <w:num w:numId="18">
    <w:abstractNumId w:val="17"/>
  </w:num>
  <w:num w:numId="19">
    <w:abstractNumId w:val="5"/>
  </w:num>
  <w:num w:numId="20">
    <w:abstractNumId w:val="18"/>
  </w:num>
  <w:num w:numId="21">
    <w:abstractNumId w:val="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E0"/>
    <w:rsid w:val="00005581"/>
    <w:rsid w:val="0000714D"/>
    <w:rsid w:val="00086358"/>
    <w:rsid w:val="000B66A7"/>
    <w:rsid w:val="00111831"/>
    <w:rsid w:val="00143062"/>
    <w:rsid w:val="0017527F"/>
    <w:rsid w:val="00181CE0"/>
    <w:rsid w:val="001C4FF0"/>
    <w:rsid w:val="001D2ED0"/>
    <w:rsid w:val="001E2B0C"/>
    <w:rsid w:val="001E5665"/>
    <w:rsid w:val="00232325"/>
    <w:rsid w:val="00260C15"/>
    <w:rsid w:val="002A3296"/>
    <w:rsid w:val="002A5DFD"/>
    <w:rsid w:val="002F071E"/>
    <w:rsid w:val="00386743"/>
    <w:rsid w:val="003E3461"/>
    <w:rsid w:val="00413A89"/>
    <w:rsid w:val="00426168"/>
    <w:rsid w:val="004C699E"/>
    <w:rsid w:val="004E095E"/>
    <w:rsid w:val="005029BC"/>
    <w:rsid w:val="00572C77"/>
    <w:rsid w:val="005A04AB"/>
    <w:rsid w:val="005E1FF7"/>
    <w:rsid w:val="0062789A"/>
    <w:rsid w:val="00656CCC"/>
    <w:rsid w:val="00667E74"/>
    <w:rsid w:val="006C1B27"/>
    <w:rsid w:val="006C3367"/>
    <w:rsid w:val="006C46A5"/>
    <w:rsid w:val="007169C8"/>
    <w:rsid w:val="007870CD"/>
    <w:rsid w:val="007902CC"/>
    <w:rsid w:val="007E649B"/>
    <w:rsid w:val="00841ED0"/>
    <w:rsid w:val="008446DD"/>
    <w:rsid w:val="00881014"/>
    <w:rsid w:val="008B6275"/>
    <w:rsid w:val="00924C2B"/>
    <w:rsid w:val="00943CBB"/>
    <w:rsid w:val="009A39D5"/>
    <w:rsid w:val="00A41364"/>
    <w:rsid w:val="00AC7474"/>
    <w:rsid w:val="00AC7B9B"/>
    <w:rsid w:val="00B37B20"/>
    <w:rsid w:val="00C54973"/>
    <w:rsid w:val="00C72EA1"/>
    <w:rsid w:val="00C85871"/>
    <w:rsid w:val="00CB1193"/>
    <w:rsid w:val="00CF4740"/>
    <w:rsid w:val="00D4293B"/>
    <w:rsid w:val="00D433D8"/>
    <w:rsid w:val="00D71426"/>
    <w:rsid w:val="00D868FD"/>
    <w:rsid w:val="00DC2930"/>
    <w:rsid w:val="00DC7B65"/>
    <w:rsid w:val="00DD1556"/>
    <w:rsid w:val="00DD1934"/>
    <w:rsid w:val="00DD7EFE"/>
    <w:rsid w:val="00DF76A3"/>
    <w:rsid w:val="00E70323"/>
    <w:rsid w:val="00F367AB"/>
    <w:rsid w:val="00F449EA"/>
    <w:rsid w:val="00F550E9"/>
    <w:rsid w:val="00FB6F11"/>
    <w:rsid w:val="00FD626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7A092"/>
  <w15:docId w15:val="{212F363D-07F0-469C-A891-886AA7C7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FF0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72C77"/>
    <w:pPr>
      <w:keepNext/>
      <w:keepLines/>
      <w:numPr>
        <w:numId w:val="1"/>
      </w:numPr>
      <w:spacing w:before="340" w:after="330" w:line="578" w:lineRule="auto"/>
      <w:ind w:left="0"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C4FF0"/>
    <w:pPr>
      <w:keepNext/>
      <w:keepLines/>
      <w:numPr>
        <w:ilvl w:val="1"/>
        <w:numId w:val="2"/>
      </w:numPr>
      <w:spacing w:before="260" w:after="260" w:line="415" w:lineRule="auto"/>
      <w:ind w:left="0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kern w:val="2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7B20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B37B20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572C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4FF0"/>
    <w:rPr>
      <w:rFonts w:asciiTheme="majorHAnsi" w:eastAsiaTheme="majorEastAsia" w:hAnsiTheme="majorHAnsi" w:cstheme="majorBidi"/>
      <w:b/>
      <w:bCs/>
      <w:kern w:val="24"/>
      <w:sz w:val="32"/>
      <w:szCs w:val="32"/>
    </w:rPr>
  </w:style>
  <w:style w:type="paragraph" w:customStyle="1" w:styleId="a5">
    <w:name w:val="参考文献"/>
    <w:autoRedefine/>
    <w:qFormat/>
    <w:rsid w:val="007E649B"/>
    <w:pPr>
      <w:spacing w:afterLines="50"/>
      <w:jc w:val="both"/>
    </w:pPr>
    <w:rPr>
      <w:noProof/>
    </w:rPr>
  </w:style>
  <w:style w:type="paragraph" w:customStyle="1" w:styleId="a6">
    <w:name w:val="参考文献标题"/>
    <w:autoRedefine/>
    <w:qFormat/>
    <w:rsid w:val="007E649B"/>
    <w:pPr>
      <w:spacing w:before="240" w:after="60"/>
    </w:pPr>
    <w:rPr>
      <w:rFonts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7E64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E649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9">
    <w:name w:val="题注表格"/>
    <w:autoRedefine/>
    <w:qFormat/>
    <w:rsid w:val="007E649B"/>
    <w:pPr>
      <w:spacing w:beforeLines="50" w:afterLines="50"/>
      <w:jc w:val="center"/>
    </w:pPr>
    <w:rPr>
      <w:rFonts w:cstheme="majorBidi"/>
      <w:color w:val="1F497D" w:themeColor="text2"/>
    </w:rPr>
  </w:style>
  <w:style w:type="paragraph" w:customStyle="1" w:styleId="aa">
    <w:name w:val="题注公式"/>
    <w:autoRedefine/>
    <w:qFormat/>
    <w:rsid w:val="007E649B"/>
    <w:pPr>
      <w:jc w:val="right"/>
    </w:pPr>
    <w:rPr>
      <w:rFonts w:asciiTheme="majorHAnsi" w:hAnsiTheme="majorHAnsi" w:cstheme="majorBidi"/>
      <w:color w:val="1F497D" w:themeColor="text2"/>
      <w:szCs w:val="20"/>
    </w:rPr>
  </w:style>
  <w:style w:type="paragraph" w:customStyle="1" w:styleId="ab">
    <w:name w:val="题注图"/>
    <w:next w:val="a"/>
    <w:autoRedefine/>
    <w:qFormat/>
    <w:rsid w:val="007E649B"/>
    <w:pPr>
      <w:spacing w:beforeLines="50" w:afterLines="50"/>
      <w:jc w:val="center"/>
    </w:pPr>
    <w:rPr>
      <w:rFonts w:cstheme="majorBidi"/>
      <w:color w:val="1F497D" w:themeColor="text2"/>
      <w:szCs w:val="20"/>
    </w:rPr>
  </w:style>
  <w:style w:type="paragraph" w:customStyle="1" w:styleId="ac">
    <w:name w:val="中英文摘要"/>
    <w:qFormat/>
    <w:rsid w:val="007E649B"/>
    <w:pPr>
      <w:spacing w:line="360" w:lineRule="auto"/>
      <w:jc w:val="both"/>
    </w:pPr>
  </w:style>
  <w:style w:type="paragraph" w:customStyle="1" w:styleId="ad">
    <w:name w:val="作者学校"/>
    <w:qFormat/>
    <w:rsid w:val="007E649B"/>
    <w:pPr>
      <w:spacing w:afterLines="50"/>
      <w:jc w:val="center"/>
    </w:pPr>
  </w:style>
  <w:style w:type="paragraph" w:customStyle="1" w:styleId="ae">
    <w:name w:val="英文标题"/>
    <w:next w:val="ad"/>
    <w:qFormat/>
    <w:rsid w:val="001E2B0C"/>
    <w:pPr>
      <w:spacing w:before="240" w:after="60" w:line="360" w:lineRule="auto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af">
    <w:name w:val="List Paragraph"/>
    <w:basedOn w:val="a"/>
    <w:uiPriority w:val="34"/>
    <w:qFormat/>
    <w:rsid w:val="001E5665"/>
    <w:pPr>
      <w:ind w:firstLine="420"/>
    </w:pPr>
  </w:style>
  <w:style w:type="character" w:styleId="af0">
    <w:name w:val="Hyperlink"/>
    <w:basedOn w:val="a0"/>
    <w:uiPriority w:val="99"/>
    <w:unhideWhenUsed/>
    <w:rsid w:val="005A04AB"/>
    <w:rPr>
      <w:color w:val="0000FF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111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111831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1118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11183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11831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1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84" Type="http://schemas.openxmlformats.org/officeDocument/2006/relationships/image" Target="media/image76.png"/><Relationship Id="rId89" Type="http://schemas.openxmlformats.org/officeDocument/2006/relationships/image" Target="media/image81.png"/><Relationship Id="rId7" Type="http://schemas.openxmlformats.org/officeDocument/2006/relationships/endnotes" Target="endnotes.xml"/><Relationship Id="rId71" Type="http://schemas.openxmlformats.org/officeDocument/2006/relationships/image" Target="media/image63.png"/><Relationship Id="rId92" Type="http://schemas.openxmlformats.org/officeDocument/2006/relationships/image" Target="media/image8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87" Type="http://schemas.openxmlformats.org/officeDocument/2006/relationships/image" Target="media/image79.png"/><Relationship Id="rId102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82" Type="http://schemas.openxmlformats.org/officeDocument/2006/relationships/image" Target="media/image74.png"/><Relationship Id="rId90" Type="http://schemas.openxmlformats.org/officeDocument/2006/relationships/image" Target="media/image82.png"/><Relationship Id="rId95" Type="http://schemas.openxmlformats.org/officeDocument/2006/relationships/image" Target="media/image87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100" Type="http://schemas.openxmlformats.org/officeDocument/2006/relationships/footer" Target="footer2.xml"/><Relationship Id="rId8" Type="http://schemas.openxmlformats.org/officeDocument/2006/relationships/hyperlink" Target="https://www.w3schools.com/python/python_lists.asp" TargetMode="External"/><Relationship Id="rId51" Type="http://schemas.openxmlformats.org/officeDocument/2006/relationships/image" Target="media/image43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image" Target="media/image77.png"/><Relationship Id="rId93" Type="http://schemas.openxmlformats.org/officeDocument/2006/relationships/image" Target="media/image85.png"/><Relationship Id="rId98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103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83" Type="http://schemas.openxmlformats.org/officeDocument/2006/relationships/image" Target="media/image75.png"/><Relationship Id="rId88" Type="http://schemas.openxmlformats.org/officeDocument/2006/relationships/image" Target="media/image80.png"/><Relationship Id="rId91" Type="http://schemas.openxmlformats.org/officeDocument/2006/relationships/image" Target="media/image83.png"/><Relationship Id="rId96" Type="http://schemas.openxmlformats.org/officeDocument/2006/relationships/image" Target="media/image8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image" Target="media/image73.png"/><Relationship Id="rId86" Type="http://schemas.openxmlformats.org/officeDocument/2006/relationships/image" Target="media/image78.png"/><Relationship Id="rId94" Type="http://schemas.openxmlformats.org/officeDocument/2006/relationships/image" Target="media/image86.png"/><Relationship Id="rId99" Type="http://schemas.openxmlformats.org/officeDocument/2006/relationships/footer" Target="footer1.xml"/><Relationship Id="rId10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97" Type="http://schemas.openxmlformats.org/officeDocument/2006/relationships/header" Target="header1.xml"/><Relationship Id="rId10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1myDocuments\&#33258;&#23450;&#20041;%20Office%20&#27169;&#26495;\submit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AC7F8-11C0-44FC-B921-16DF346E6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submit</Template>
  <TotalTime>734</TotalTime>
  <Pages>19</Pages>
  <Words>644</Words>
  <Characters>3675</Characters>
  <Application>Microsoft Office Word</Application>
  <DocSecurity>0</DocSecurity>
  <Lines>30</Lines>
  <Paragraphs>8</Paragraphs>
  <ScaleCrop>false</ScaleCrop>
  <Company>JD</Company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23</cp:revision>
  <dcterms:created xsi:type="dcterms:W3CDTF">2019-01-06T11:47:00Z</dcterms:created>
  <dcterms:modified xsi:type="dcterms:W3CDTF">2019-01-08T23:56:00Z</dcterms:modified>
</cp:coreProperties>
</file>